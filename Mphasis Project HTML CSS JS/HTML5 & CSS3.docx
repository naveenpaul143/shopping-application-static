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76E8" w14:textId="77777777" w:rsidR="00C3376F" w:rsidRDefault="00C3376F"/>
    <w:p w14:paraId="539773FB" w14:textId="77777777" w:rsidR="004A6F13" w:rsidRDefault="004A6F13" w:rsidP="003B1083">
      <w:pPr>
        <w:pStyle w:val="MphasiS-HeadingTextCalibri16PtBold"/>
      </w:pPr>
      <w:bookmarkStart w:id="0" w:name="_Toc74743414"/>
    </w:p>
    <w:p w14:paraId="3B94DE8E" w14:textId="77777777" w:rsidR="004A6F13" w:rsidRDefault="004A6F13" w:rsidP="003B1083">
      <w:pPr>
        <w:pStyle w:val="MphasiS-HeadingTextCalibri16PtBold"/>
      </w:pPr>
    </w:p>
    <w:p w14:paraId="5925F2C9" w14:textId="77777777" w:rsidR="004A6F13" w:rsidRDefault="004A6F13" w:rsidP="003B1083">
      <w:pPr>
        <w:pStyle w:val="MphasiS-HeadingTextCalibri16PtBold"/>
      </w:pPr>
    </w:p>
    <w:p w14:paraId="6D7607EA" w14:textId="77777777" w:rsidR="004A6F13" w:rsidRDefault="004A6F13" w:rsidP="003B1083">
      <w:pPr>
        <w:pStyle w:val="MphasiS-HeadingTextCalibri16PtBold"/>
      </w:pPr>
    </w:p>
    <w:p w14:paraId="6E2A5B60" w14:textId="1FDFF2E5" w:rsidR="000B0C8C" w:rsidRDefault="000B0C8C" w:rsidP="003B1083">
      <w:pPr>
        <w:pStyle w:val="MphasiS-HeadingTextCalibri16PtBold"/>
      </w:pPr>
      <w:r>
        <w:t>Practice Exercise</w:t>
      </w:r>
      <w:bookmarkEnd w:id="0"/>
    </w:p>
    <w:p w14:paraId="6A005B72" w14:textId="77777777" w:rsidR="00652B17" w:rsidRDefault="00652B17" w:rsidP="00652B17">
      <w:pPr>
        <w:pStyle w:val="MphasiS-TitleOfDocument"/>
      </w:pPr>
    </w:p>
    <w:p w14:paraId="2AC12212" w14:textId="77777777" w:rsidR="00652B17" w:rsidRDefault="00652B17" w:rsidP="00652B17">
      <w:pPr>
        <w:pStyle w:val="MphasiS-TitleOfDocument"/>
      </w:pPr>
    </w:p>
    <w:p w14:paraId="4E44D778" w14:textId="77777777" w:rsidR="000B0C8C" w:rsidRPr="00A04B7F" w:rsidRDefault="000B0C8C" w:rsidP="00EA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A04B7F">
        <w:rPr>
          <w:rFonts w:asciiTheme="majorHAnsi" w:hAnsiTheme="majorHAnsi" w:cstheme="majorHAnsi"/>
        </w:rPr>
        <w:t xml:space="preserve">This document provides </w:t>
      </w:r>
      <w:r w:rsidR="00340F9D" w:rsidRPr="00A04B7F">
        <w:rPr>
          <w:rFonts w:asciiTheme="majorHAnsi" w:hAnsiTheme="majorHAnsi" w:cstheme="majorHAnsi"/>
        </w:rPr>
        <w:t xml:space="preserve">a list of exercises to be practiced by </w:t>
      </w:r>
      <w:r w:rsidR="0015188C" w:rsidRPr="00A04B7F">
        <w:rPr>
          <w:rFonts w:asciiTheme="majorHAnsi" w:hAnsiTheme="majorHAnsi" w:cstheme="majorHAnsi"/>
        </w:rPr>
        <w:t>learners</w:t>
      </w:r>
      <w:r w:rsidR="00340F9D" w:rsidRPr="00A04B7F">
        <w:rPr>
          <w:rFonts w:asciiTheme="majorHAnsi" w:hAnsiTheme="majorHAnsi" w:cstheme="majorHAnsi"/>
        </w:rPr>
        <w:t xml:space="preserve">. </w:t>
      </w:r>
      <w:r w:rsidR="0015188C" w:rsidRPr="00A04B7F">
        <w:rPr>
          <w:rFonts w:asciiTheme="majorHAnsi" w:hAnsiTheme="majorHAnsi" w:cstheme="majorHAnsi"/>
        </w:rPr>
        <w:t>Please raise a feedback in Talent Next, should you have any queries.</w:t>
      </w:r>
    </w:p>
    <w:p w14:paraId="420AE2A5" w14:textId="77777777" w:rsidR="00340F9D" w:rsidRPr="00A04B7F" w:rsidRDefault="00340F9D">
      <w:pPr>
        <w:rPr>
          <w:rFonts w:asciiTheme="majorHAnsi" w:hAnsiTheme="majorHAnsi" w:cstheme="majorHAnsi"/>
        </w:rPr>
      </w:pPr>
    </w:p>
    <w:p w14:paraId="36A5BBCB" w14:textId="77777777" w:rsidR="00340F9D" w:rsidRPr="00A04B7F" w:rsidRDefault="00340F9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159"/>
      </w:tblGrid>
      <w:tr w:rsidR="000E12DF" w:rsidRPr="00A04B7F" w14:paraId="5BC4766C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0F222B26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Skill</w:t>
            </w:r>
          </w:p>
        </w:tc>
        <w:tc>
          <w:tcPr>
            <w:tcW w:w="7159" w:type="dxa"/>
          </w:tcPr>
          <w:p w14:paraId="2CDE0076" w14:textId="03E59E87" w:rsidR="000E12DF" w:rsidRPr="00A04B7F" w:rsidRDefault="003B3C0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HTML5 &amp; CSS3</w:t>
            </w:r>
          </w:p>
        </w:tc>
      </w:tr>
      <w:tr w:rsidR="000E12DF" w:rsidRPr="00A04B7F" w14:paraId="43594C3C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369B776F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Document Type</w:t>
            </w:r>
          </w:p>
        </w:tc>
        <w:tc>
          <w:tcPr>
            <w:tcW w:w="7159" w:type="dxa"/>
          </w:tcPr>
          <w:p w14:paraId="0541AB67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Lab Practice Exercises</w:t>
            </w:r>
          </w:p>
        </w:tc>
      </w:tr>
      <w:tr w:rsidR="000E12DF" w:rsidRPr="00A04B7F" w14:paraId="3548A90E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53CE6E04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Author</w:t>
            </w:r>
          </w:p>
        </w:tc>
        <w:tc>
          <w:tcPr>
            <w:tcW w:w="7159" w:type="dxa"/>
          </w:tcPr>
          <w:p w14:paraId="315F6F96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L</w:t>
            </w:r>
            <w:r w:rsidR="00DC3E62" w:rsidRPr="00A04B7F">
              <w:rPr>
                <w:rFonts w:asciiTheme="majorHAnsi" w:hAnsiTheme="majorHAnsi" w:cstheme="majorHAnsi"/>
              </w:rPr>
              <w:t xml:space="preserve"> &amp; </w:t>
            </w:r>
            <w:r w:rsidRPr="00A04B7F">
              <w:rPr>
                <w:rFonts w:asciiTheme="majorHAnsi" w:hAnsiTheme="majorHAnsi" w:cstheme="majorHAnsi"/>
              </w:rPr>
              <w:t>D</w:t>
            </w:r>
          </w:p>
        </w:tc>
      </w:tr>
      <w:tr w:rsidR="000E12DF" w:rsidRPr="00A04B7F" w14:paraId="563D1CEC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3F8A5694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Current Version</w:t>
            </w:r>
          </w:p>
        </w:tc>
        <w:tc>
          <w:tcPr>
            <w:tcW w:w="7159" w:type="dxa"/>
          </w:tcPr>
          <w:p w14:paraId="39283319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1.</w:t>
            </w:r>
            <w:r w:rsidR="00DC3E62" w:rsidRPr="00A04B7F">
              <w:rPr>
                <w:rFonts w:asciiTheme="majorHAnsi" w:hAnsiTheme="majorHAnsi" w:cstheme="majorHAnsi"/>
              </w:rPr>
              <w:t>0</w:t>
            </w:r>
          </w:p>
        </w:tc>
      </w:tr>
      <w:tr w:rsidR="000E12DF" w:rsidRPr="00A04B7F" w14:paraId="21E6B31A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018B7795" w14:textId="77777777" w:rsidR="000E12DF" w:rsidRPr="00A04B7F" w:rsidRDefault="000E12DF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Current Version Date</w:t>
            </w:r>
          </w:p>
        </w:tc>
        <w:tc>
          <w:tcPr>
            <w:tcW w:w="7159" w:type="dxa"/>
          </w:tcPr>
          <w:p w14:paraId="5E774D8B" w14:textId="0BA90C16" w:rsidR="000E12DF" w:rsidRPr="00A04B7F" w:rsidRDefault="00737867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1</w:t>
            </w:r>
            <w:r w:rsidR="003845FB" w:rsidRPr="00A04B7F">
              <w:rPr>
                <w:rFonts w:asciiTheme="majorHAnsi" w:hAnsiTheme="majorHAnsi" w:cstheme="majorHAnsi"/>
              </w:rPr>
              <w:t>6</w:t>
            </w:r>
            <w:r w:rsidR="00DC3E62" w:rsidRPr="00A04B7F">
              <w:rPr>
                <w:rFonts w:asciiTheme="majorHAnsi" w:hAnsiTheme="majorHAnsi" w:cstheme="majorHAnsi"/>
              </w:rPr>
              <w:t>-</w:t>
            </w:r>
            <w:r w:rsidR="00906A06" w:rsidRPr="00A04B7F">
              <w:rPr>
                <w:rFonts w:asciiTheme="majorHAnsi" w:hAnsiTheme="majorHAnsi" w:cstheme="majorHAnsi"/>
              </w:rPr>
              <w:t>Jun</w:t>
            </w:r>
            <w:r w:rsidR="00DC3E62" w:rsidRPr="00A04B7F">
              <w:rPr>
                <w:rFonts w:asciiTheme="majorHAnsi" w:hAnsiTheme="majorHAnsi" w:cstheme="majorHAnsi"/>
              </w:rPr>
              <w:t>-20</w:t>
            </w:r>
            <w:r w:rsidR="003B3C0F" w:rsidRPr="00A04B7F">
              <w:rPr>
                <w:rFonts w:asciiTheme="majorHAnsi" w:hAnsiTheme="majorHAnsi" w:cstheme="majorHAnsi"/>
              </w:rPr>
              <w:t>21</w:t>
            </w:r>
          </w:p>
        </w:tc>
      </w:tr>
      <w:tr w:rsidR="00E756A6" w:rsidRPr="00A04B7F" w14:paraId="142E2963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2A71B713" w14:textId="77777777" w:rsidR="00E756A6" w:rsidRPr="00A04B7F" w:rsidRDefault="00E756A6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7159" w:type="dxa"/>
          </w:tcPr>
          <w:p w14:paraId="67892A71" w14:textId="77777777" w:rsidR="00E756A6" w:rsidRPr="00A04B7F" w:rsidRDefault="00E756A6" w:rsidP="000B72EC">
            <w:pPr>
              <w:rPr>
                <w:rFonts w:asciiTheme="majorHAnsi" w:hAnsiTheme="majorHAnsi" w:cstheme="majorHAnsi"/>
              </w:rPr>
            </w:pPr>
            <w:r w:rsidRPr="00A04B7F">
              <w:rPr>
                <w:rFonts w:asciiTheme="majorHAnsi" w:hAnsiTheme="majorHAnsi" w:cstheme="majorHAnsi"/>
              </w:rPr>
              <w:t>Active</w:t>
            </w:r>
          </w:p>
        </w:tc>
      </w:tr>
    </w:tbl>
    <w:p w14:paraId="49F689DD" w14:textId="77777777" w:rsidR="000E12DF" w:rsidRDefault="000E12DF"/>
    <w:p w14:paraId="1213C764" w14:textId="77777777" w:rsidR="000E12DF" w:rsidRDefault="000E12DF"/>
    <w:p w14:paraId="1BD51495" w14:textId="77777777" w:rsidR="000E12DF" w:rsidRDefault="000E12DF"/>
    <w:p w14:paraId="58835605" w14:textId="77777777" w:rsidR="000E12DF" w:rsidRDefault="000E12DF"/>
    <w:p w14:paraId="4187D901" w14:textId="77777777" w:rsidR="000E12DF" w:rsidRDefault="000E12DF"/>
    <w:p w14:paraId="139CD761" w14:textId="77777777" w:rsidR="000E12DF" w:rsidRDefault="000E12DF"/>
    <w:p w14:paraId="02FF59D1" w14:textId="77777777" w:rsidR="000E12DF" w:rsidRDefault="000E12DF"/>
    <w:p w14:paraId="19255589" w14:textId="77777777" w:rsidR="000E12DF" w:rsidRDefault="000E12DF"/>
    <w:p w14:paraId="484F1B80" w14:textId="77777777" w:rsidR="000E12DF" w:rsidRDefault="000E12DF"/>
    <w:p w14:paraId="1DDEC6DB" w14:textId="77777777" w:rsidR="000E12DF" w:rsidRDefault="000E12DF"/>
    <w:p w14:paraId="067F92BC" w14:textId="77777777" w:rsidR="000E12DF" w:rsidRDefault="000E12DF"/>
    <w:p w14:paraId="672CDB3C" w14:textId="77777777" w:rsidR="000E12DF" w:rsidRDefault="000E12DF"/>
    <w:p w14:paraId="3EE37BB1" w14:textId="77777777" w:rsidR="000E12DF" w:rsidRDefault="000E12DF"/>
    <w:p w14:paraId="380D088C" w14:textId="77777777" w:rsidR="000E12DF" w:rsidRDefault="000E12DF"/>
    <w:p w14:paraId="670DB521" w14:textId="77777777" w:rsidR="000E12DF" w:rsidRDefault="000E12DF"/>
    <w:p w14:paraId="13EA9DC4" w14:textId="77777777" w:rsidR="000E12DF" w:rsidRDefault="000E12DF"/>
    <w:p w14:paraId="2AB31576" w14:textId="77777777" w:rsidR="00390E2A" w:rsidRDefault="00390E2A"/>
    <w:p w14:paraId="334B1E9E" w14:textId="77777777" w:rsidR="00390E2A" w:rsidRDefault="00390E2A"/>
    <w:p w14:paraId="63E26990" w14:textId="77777777" w:rsidR="00390E2A" w:rsidRDefault="00390E2A"/>
    <w:p w14:paraId="7FF8B52A" w14:textId="77777777" w:rsidR="00390E2A" w:rsidRDefault="00390E2A"/>
    <w:p w14:paraId="034B1621" w14:textId="77777777" w:rsidR="00390E2A" w:rsidRDefault="00390E2A"/>
    <w:p w14:paraId="729CABDA" w14:textId="77777777" w:rsidR="00390E2A" w:rsidRDefault="00390E2A"/>
    <w:p w14:paraId="7F79CF6B" w14:textId="77777777" w:rsidR="00390E2A" w:rsidRDefault="00390E2A"/>
    <w:p w14:paraId="7F172B23" w14:textId="77777777" w:rsidR="00390E2A" w:rsidRDefault="00390E2A"/>
    <w:p w14:paraId="36DED3E1" w14:textId="77777777" w:rsidR="00390E2A" w:rsidRDefault="00390E2A"/>
    <w:p w14:paraId="1D732373" w14:textId="77777777" w:rsidR="00390E2A" w:rsidRDefault="00390E2A"/>
    <w:p w14:paraId="6523BBE8" w14:textId="77777777" w:rsidR="00390E2A" w:rsidRDefault="00390E2A"/>
    <w:p w14:paraId="26EC97E9" w14:textId="77777777" w:rsidR="00390E2A" w:rsidRDefault="00390E2A"/>
    <w:p w14:paraId="5D8C9D4F" w14:textId="77777777" w:rsidR="00390E2A" w:rsidRDefault="00390E2A"/>
    <w:p w14:paraId="767BCD77" w14:textId="77777777" w:rsidR="00390E2A" w:rsidRDefault="00390E2A"/>
    <w:p w14:paraId="06865268" w14:textId="77777777" w:rsidR="00652B17" w:rsidRDefault="00652B17"/>
    <w:p w14:paraId="6A142324" w14:textId="77777777" w:rsidR="00390E2A" w:rsidRDefault="00390E2A"/>
    <w:p w14:paraId="1B825385" w14:textId="32490DD3" w:rsidR="00340F9D" w:rsidRDefault="00340F9D" w:rsidP="00EA27FF">
      <w:pPr>
        <w:pStyle w:val="MphasiS-HeadingTextCalibri16PtBold"/>
      </w:pPr>
      <w:bookmarkStart w:id="1" w:name="_Toc74743415"/>
      <w:r>
        <w:t>Document Control</w:t>
      </w:r>
      <w:bookmarkEnd w:id="1"/>
    </w:p>
    <w:p w14:paraId="71CADE12" w14:textId="77777777" w:rsidR="00340F9D" w:rsidRDefault="00340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3595"/>
        <w:gridCol w:w="2007"/>
      </w:tblGrid>
      <w:tr w:rsidR="00FE5696" w:rsidRPr="003F4A74" w14:paraId="7E91D245" w14:textId="77777777" w:rsidTr="00340F9D">
        <w:tc>
          <w:tcPr>
            <w:tcW w:w="985" w:type="dxa"/>
            <w:shd w:val="clear" w:color="auto" w:fill="DBE5F1" w:themeFill="accent1" w:themeFillTint="33"/>
          </w:tcPr>
          <w:p w14:paraId="0EB640B1" w14:textId="77777777" w:rsidR="00FE5696" w:rsidRPr="00A04B7F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Version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00DC8C5D" w14:textId="77777777" w:rsidR="00FE5696" w:rsidRPr="00A04B7F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Change Date</w:t>
            </w:r>
          </w:p>
        </w:tc>
        <w:tc>
          <w:tcPr>
            <w:tcW w:w="3595" w:type="dxa"/>
            <w:shd w:val="clear" w:color="auto" w:fill="DBE5F1" w:themeFill="accent1" w:themeFillTint="33"/>
          </w:tcPr>
          <w:p w14:paraId="280178E5" w14:textId="77777777" w:rsidR="00FE5696" w:rsidRPr="00A04B7F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Change Description</w:t>
            </w:r>
          </w:p>
        </w:tc>
        <w:tc>
          <w:tcPr>
            <w:tcW w:w="2007" w:type="dxa"/>
            <w:shd w:val="clear" w:color="auto" w:fill="DBE5F1" w:themeFill="accent1" w:themeFillTint="33"/>
          </w:tcPr>
          <w:p w14:paraId="5B87AA01" w14:textId="77777777" w:rsidR="00FE5696" w:rsidRPr="00A04B7F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Changed By</w:t>
            </w:r>
          </w:p>
        </w:tc>
      </w:tr>
      <w:tr w:rsidR="00FE5696" w:rsidRPr="003F4A74" w14:paraId="753A335F" w14:textId="77777777" w:rsidTr="00340F9D">
        <w:tc>
          <w:tcPr>
            <w:tcW w:w="985" w:type="dxa"/>
          </w:tcPr>
          <w:p w14:paraId="3B3CAAC9" w14:textId="77777777" w:rsidR="00FE5696" w:rsidRPr="00A04B7F" w:rsidRDefault="00FE5696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1.0</w:t>
            </w:r>
          </w:p>
        </w:tc>
        <w:tc>
          <w:tcPr>
            <w:tcW w:w="1440" w:type="dxa"/>
          </w:tcPr>
          <w:p w14:paraId="2170B577" w14:textId="3972FB5C" w:rsidR="00FE5696" w:rsidRPr="00A04B7F" w:rsidRDefault="00957B7B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1</w:t>
            </w:r>
            <w:r w:rsidR="003845FB" w:rsidRPr="00A04B7F">
              <w:rPr>
                <w:rFonts w:asciiTheme="majorHAnsi" w:eastAsia="Times New Roman" w:hAnsiTheme="majorHAnsi" w:cstheme="majorHAnsi"/>
                <w:lang w:eastAsia="en-US"/>
              </w:rPr>
              <w:t>6</w:t>
            </w:r>
            <w:r w:rsidR="00FE5696" w:rsidRPr="00A04B7F">
              <w:rPr>
                <w:rFonts w:asciiTheme="majorHAnsi" w:eastAsia="Times New Roman" w:hAnsiTheme="majorHAnsi" w:cstheme="majorHAnsi"/>
                <w:lang w:eastAsia="en-US"/>
              </w:rPr>
              <w:t>-</w:t>
            </w: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Jun</w:t>
            </w:r>
            <w:r w:rsidR="00FE5696" w:rsidRPr="00A04B7F">
              <w:rPr>
                <w:rFonts w:asciiTheme="majorHAnsi" w:eastAsia="Times New Roman" w:hAnsiTheme="majorHAnsi" w:cstheme="majorHAnsi"/>
                <w:lang w:eastAsia="en-US"/>
              </w:rPr>
              <w:t>-20</w:t>
            </w:r>
            <w:r w:rsidR="00153212" w:rsidRPr="00A04B7F">
              <w:rPr>
                <w:rFonts w:asciiTheme="majorHAnsi" w:eastAsia="Times New Roman" w:hAnsiTheme="majorHAnsi" w:cstheme="majorHAnsi"/>
                <w:lang w:eastAsia="en-US"/>
              </w:rPr>
              <w:t>21</w:t>
            </w:r>
          </w:p>
        </w:tc>
        <w:tc>
          <w:tcPr>
            <w:tcW w:w="3595" w:type="dxa"/>
          </w:tcPr>
          <w:p w14:paraId="7BEE64E7" w14:textId="112D4F5B" w:rsidR="00FE5696" w:rsidRPr="00A04B7F" w:rsidRDefault="009F4C76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 xml:space="preserve">Added a problem statements </w:t>
            </w:r>
            <w:r w:rsidR="003C1668" w:rsidRPr="00A04B7F">
              <w:rPr>
                <w:rFonts w:asciiTheme="majorHAnsi" w:eastAsia="Times New Roman" w:hAnsiTheme="majorHAnsi" w:cstheme="majorHAnsi"/>
                <w:lang w:eastAsia="en-US"/>
              </w:rPr>
              <w:t>on</w:t>
            </w: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 xml:space="preserve"> </w:t>
            </w:r>
            <w:r w:rsidR="0097295E" w:rsidRPr="00A04B7F">
              <w:rPr>
                <w:rFonts w:asciiTheme="majorHAnsi" w:eastAsia="Times New Roman" w:hAnsiTheme="majorHAnsi" w:cstheme="majorHAnsi"/>
                <w:lang w:eastAsia="en-US"/>
              </w:rPr>
              <w:t xml:space="preserve">Navigation Bar, Menu Bar, </w:t>
            </w:r>
            <w:r w:rsidR="003C1668" w:rsidRPr="00A04B7F">
              <w:rPr>
                <w:rFonts w:asciiTheme="majorHAnsi" w:eastAsia="Times New Roman" w:hAnsiTheme="majorHAnsi" w:cstheme="majorHAnsi"/>
                <w:lang w:eastAsia="en-US"/>
              </w:rPr>
              <w:t>Card and List Layout, Containers Tag, Form Field and Tables</w:t>
            </w:r>
            <w:r w:rsidR="008E193E" w:rsidRPr="00A04B7F">
              <w:rPr>
                <w:rFonts w:asciiTheme="majorHAnsi" w:eastAsia="Times New Roman" w:hAnsiTheme="majorHAnsi" w:cstheme="majorHAnsi"/>
                <w:lang w:eastAsia="en-US"/>
              </w:rPr>
              <w:t xml:space="preserve"> Tags</w:t>
            </w:r>
            <w:r w:rsidR="003C1668" w:rsidRPr="00A04B7F">
              <w:rPr>
                <w:rFonts w:asciiTheme="majorHAnsi" w:eastAsia="Times New Roman" w:hAnsiTheme="majorHAnsi" w:cstheme="majorHAnsi"/>
                <w:lang w:eastAsia="en-US"/>
              </w:rPr>
              <w:t>.</w:t>
            </w:r>
          </w:p>
        </w:tc>
        <w:tc>
          <w:tcPr>
            <w:tcW w:w="2007" w:type="dxa"/>
          </w:tcPr>
          <w:p w14:paraId="03A1E77C" w14:textId="21E8F360" w:rsidR="00FE5696" w:rsidRPr="00A04B7F" w:rsidRDefault="004A6A43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A04B7F">
              <w:rPr>
                <w:rFonts w:asciiTheme="majorHAnsi" w:eastAsia="Times New Roman" w:hAnsiTheme="majorHAnsi" w:cstheme="majorHAnsi"/>
                <w:lang w:eastAsia="en-US"/>
              </w:rPr>
              <w:t>Pradeep Chinchole</w:t>
            </w:r>
          </w:p>
        </w:tc>
      </w:tr>
    </w:tbl>
    <w:p w14:paraId="7ED37005" w14:textId="77777777" w:rsidR="006E4D92" w:rsidRDefault="006E4D92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07D678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5FA704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3B133E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020C09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388557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0447BF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E53BD1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D8A14D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54D5A44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38C88F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1704B2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BFFA03D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8B2F6C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4B35B4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FC2C60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E34F78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109CEB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04C0AE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04C657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DDD5C9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0372A2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F593E0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DADC2A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E10486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1B717F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81F82E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BED8A6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2E4150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3082F9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C16C9EF" w14:textId="04F77271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3EE07F5" w14:textId="7DB4109A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FEDD289" w14:textId="61B2D5DE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4C3887B" w14:textId="7C57A08F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8B791E6" w14:textId="4564F973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DC282E6" w14:textId="3A248E64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7776E31" w14:textId="77777777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14DCF5B" w14:textId="2D5DBB70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FEC8C5A" w14:textId="77777777" w:rsidR="00775F1F" w:rsidRDefault="00775F1F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118C7B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EB86576" w14:textId="0C60F51A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EA78F47" w14:textId="77777777" w:rsidR="004A6F13" w:rsidRDefault="004A6F13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861631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00772" w14:textId="34964C3C" w:rsidR="00D454E8" w:rsidRPr="00A04B7F" w:rsidRDefault="00D454E8">
          <w:pPr>
            <w:pStyle w:val="TOCHeading"/>
            <w:rPr>
              <w:rFonts w:cstheme="majorHAnsi"/>
            </w:rPr>
          </w:pPr>
          <w:r w:rsidRPr="00A04B7F">
            <w:rPr>
              <w:rFonts w:cstheme="majorHAnsi"/>
            </w:rPr>
            <w:t>Contents</w:t>
          </w:r>
        </w:p>
        <w:p w14:paraId="0D4B0FEF" w14:textId="3E915A9E" w:rsidR="007D70AE" w:rsidRPr="00A04B7F" w:rsidRDefault="00462691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r w:rsidRPr="00A04B7F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A04B7F">
            <w:rPr>
              <w:rFonts w:asciiTheme="majorHAnsi" w:hAnsiTheme="majorHAnsi" w:cstheme="majorHAnsi"/>
              <w:b/>
              <w:bCs/>
              <w:noProof/>
            </w:rPr>
            <w:instrText xml:space="preserve"> TOC \o "1-6" \h \z \u </w:instrText>
          </w:r>
          <w:r w:rsidRPr="00A04B7F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74743414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Practice Exercise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_Toc74743414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3AEED43" w14:textId="79D9C09D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15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Document Control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_Toc74743415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D0E7FA" w14:textId="0F3FC1D0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16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1: Creating Navigation bar using HTML5 and CSS3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_Toc74743416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513CF0" w14:textId="08D46417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18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2: Creating Customer Menu bar using Anchor Tags, Images, Search Field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_Toc74743418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79B741D" w14:textId="2E5B0F56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19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3: Designing the Card Layout for Customer Details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_Toc74743419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1C26DD3" w14:textId="147F9905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20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4: Designing the List Layout for Customer Details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_Toc74743420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FC2A12" w14:textId="6541881A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21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5: Designing Customer Details Page using Container Tag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_Toc74743421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E6B607" w14:textId="46F86677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22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6: Designing Form to Add Customer Details using HTML5 Forms Fields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_Toc74743422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E1FAF0" w14:textId="3BD55292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23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7: Designing Order Details Page using HTML5 Table &amp; List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_Toc74743423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64C592" w14:textId="43A086B9" w:rsidR="007D70AE" w:rsidRPr="00A04B7F" w:rsidRDefault="00F302DA">
          <w:pPr>
            <w:pStyle w:val="TOC1"/>
            <w:tabs>
              <w:tab w:val="right" w:leader="dot" w:pos="10099"/>
            </w:tabs>
            <w:rPr>
              <w:rFonts w:asciiTheme="majorHAnsi" w:hAnsiTheme="majorHAnsi" w:cstheme="majorHAnsi"/>
              <w:noProof/>
              <w:sz w:val="22"/>
              <w:szCs w:val="22"/>
              <w:lang w:eastAsia="en-US"/>
            </w:rPr>
          </w:pPr>
          <w:hyperlink w:anchor="_Toc74743424" w:history="1">
            <w:r w:rsidR="007D70AE" w:rsidRPr="00A04B7F">
              <w:rPr>
                <w:rStyle w:val="Hyperlink"/>
                <w:rFonts w:asciiTheme="majorHAnsi" w:hAnsiTheme="majorHAnsi" w:cstheme="majorHAnsi"/>
                <w:noProof/>
              </w:rPr>
              <w:t>Problem Statement 8: Designing About and Login Page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instrText xml:space="preserve"> PAGEREF _Toc74743424 \h </w:instrTex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C0DBB" w:rsidRPr="00A04B7F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7D70AE" w:rsidRPr="00A04B7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32AC3D" w14:textId="35702716" w:rsidR="00D1627B" w:rsidRDefault="00462691" w:rsidP="000D72FB">
          <w:pPr>
            <w:pStyle w:val="TOC1"/>
            <w:tabs>
              <w:tab w:val="right" w:leader="dot" w:pos="10099"/>
            </w:tabs>
            <w:rPr>
              <w:b/>
              <w:bCs/>
              <w:noProof/>
            </w:rPr>
          </w:pPr>
          <w:r w:rsidRPr="00A04B7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130D1FC" w14:textId="053D848D" w:rsidR="00D454E8" w:rsidRDefault="00D454E8" w:rsidP="00EB615B">
      <w:pPr>
        <w:pStyle w:val="TOC1"/>
        <w:tabs>
          <w:tab w:val="right" w:leader="dot" w:pos="10099"/>
        </w:tabs>
      </w:pPr>
    </w:p>
    <w:p w14:paraId="48F4684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351E47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7B722D1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E4DF6D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0040881" w14:textId="254D7D52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5C6E148" w14:textId="7C5F77E4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5875C5D" w14:textId="64EF4369" w:rsidR="007B16CC" w:rsidRDefault="007B16CC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9F9F513" w14:textId="5CC38F78" w:rsidR="007B16CC" w:rsidRDefault="007B16CC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0BE56ED" w14:textId="1119926D" w:rsidR="007B16CC" w:rsidRDefault="007B16CC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D130849" w14:textId="77777777" w:rsidR="007B16CC" w:rsidRDefault="007B16CC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E1FA294" w14:textId="77777777" w:rsidR="00F513FB" w:rsidRDefault="00F513FB" w:rsidP="00F513FB">
      <w:pPr>
        <w:pStyle w:val="MphasiS-SubheadingCalibriBold14pt"/>
      </w:pPr>
      <w:bookmarkStart w:id="2" w:name="_Toc3191220"/>
    </w:p>
    <w:p w14:paraId="1932E3D4" w14:textId="77777777" w:rsidR="00F1608A" w:rsidRPr="000B3A2D" w:rsidRDefault="00F1608A" w:rsidP="00F1608A">
      <w:pPr>
        <w:pStyle w:val="MphasiS-SubheadingCalibriBold14pt"/>
      </w:pPr>
      <w:bookmarkStart w:id="3" w:name="_Toc23799146"/>
      <w:bookmarkStart w:id="4" w:name="_Toc74743416"/>
      <w:r w:rsidRPr="000B3A2D">
        <w:lastRenderedPageBreak/>
        <w:t>Note: Every Problem Statement start in a new page</w:t>
      </w:r>
      <w:bookmarkEnd w:id="3"/>
    </w:p>
    <w:p w14:paraId="336406DA" w14:textId="3837E298" w:rsidR="00136B8A" w:rsidRPr="001B08D3" w:rsidRDefault="00136B8A" w:rsidP="007B16CC">
      <w:pPr>
        <w:pStyle w:val="MphasiS-HeadingTextCalibri16PtBold"/>
        <w:spacing w:before="120"/>
      </w:pPr>
      <w:r>
        <w:t xml:space="preserve">Problem Statement 1: </w:t>
      </w:r>
      <w:r w:rsidR="00E42F55" w:rsidRPr="00E42F55">
        <w:t>Creating Navigation bar using HTML5</w:t>
      </w:r>
      <w:r w:rsidR="007B16CC">
        <w:t xml:space="preserve"> and </w:t>
      </w:r>
      <w:r w:rsidR="009146C6">
        <w:t>CSS3</w:t>
      </w:r>
      <w:bookmarkEnd w:id="4"/>
    </w:p>
    <w:p w14:paraId="3B70A50E" w14:textId="77777777" w:rsidR="007B16CC" w:rsidRDefault="007B16CC" w:rsidP="00010275">
      <w:pPr>
        <w:pStyle w:val="MphasiS-HeadingTextCalibri16PtBold"/>
        <w:spacing w:before="120" w:after="120"/>
      </w:pPr>
      <w:bookmarkStart w:id="5" w:name="_Toc66868880"/>
      <w:bookmarkStart w:id="6" w:name="_Toc66879051"/>
      <w:bookmarkStart w:id="7" w:name="_Toc66879080"/>
      <w:bookmarkStart w:id="8" w:name="_Toc66879112"/>
      <w:bookmarkStart w:id="9" w:name="_Toc66879149"/>
      <w:bookmarkStart w:id="10" w:name="_Toc66879240"/>
      <w:bookmarkStart w:id="11" w:name="_Toc66879266"/>
      <w:bookmarkStart w:id="12" w:name="_Toc66983499"/>
      <w:bookmarkStart w:id="13" w:name="_Toc66984089"/>
      <w:bookmarkStart w:id="14" w:name="_Toc74743417"/>
      <w:bookmarkEnd w:id="2"/>
      <w:r>
        <w:t>Introduction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0C5A671" w14:textId="1DA22341" w:rsidR="00152E00" w:rsidRPr="00A04B7F" w:rsidRDefault="00152E00" w:rsidP="001012D4">
      <w:pPr>
        <w:rPr>
          <w:rFonts w:asciiTheme="majorHAnsi" w:hAnsiTheme="majorHAnsi" w:cstheme="majorHAnsi"/>
          <w:b/>
          <w:bCs/>
        </w:rPr>
      </w:pPr>
      <w:r w:rsidRPr="00A04B7F">
        <w:rPr>
          <w:rFonts w:asciiTheme="majorHAnsi" w:hAnsiTheme="majorHAnsi" w:cstheme="majorHAnsi"/>
          <w:b/>
          <w:bCs/>
        </w:rPr>
        <w:t>Important Instructions:</w:t>
      </w:r>
    </w:p>
    <w:p w14:paraId="798F0C19" w14:textId="64818F6E" w:rsidR="00152E00" w:rsidRPr="00A04B7F" w:rsidRDefault="00152E00" w:rsidP="00152E00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A04B7F">
        <w:rPr>
          <w:rFonts w:asciiTheme="majorHAnsi" w:hAnsiTheme="majorHAnsi" w:cstheme="majorHAnsi"/>
        </w:rPr>
        <w:t>Refer the L</w:t>
      </w:r>
      <w:r w:rsidR="00A80B97" w:rsidRPr="00A04B7F">
        <w:rPr>
          <w:rFonts w:asciiTheme="majorHAnsi" w:hAnsiTheme="majorHAnsi" w:cstheme="majorHAnsi"/>
        </w:rPr>
        <w:t xml:space="preserve">ab </w:t>
      </w:r>
      <w:r w:rsidR="000C6519" w:rsidRPr="00A04B7F">
        <w:rPr>
          <w:rFonts w:asciiTheme="majorHAnsi" w:hAnsiTheme="majorHAnsi" w:cstheme="majorHAnsi"/>
        </w:rPr>
        <w:t>Access</w:t>
      </w:r>
      <w:r w:rsidR="00A80B97" w:rsidRPr="00A04B7F">
        <w:rPr>
          <w:rFonts w:asciiTheme="majorHAnsi" w:hAnsiTheme="majorHAnsi" w:cstheme="majorHAnsi"/>
        </w:rPr>
        <w:t xml:space="preserve"> Guide</w:t>
      </w:r>
      <w:r w:rsidRPr="00A04B7F">
        <w:rPr>
          <w:rFonts w:asciiTheme="majorHAnsi" w:hAnsiTheme="majorHAnsi" w:cstheme="majorHAnsi"/>
        </w:rPr>
        <w:t xml:space="preserve"> document for accessing the </w:t>
      </w:r>
      <w:r w:rsidR="001012D4" w:rsidRPr="00A04B7F">
        <w:rPr>
          <w:rFonts w:asciiTheme="majorHAnsi" w:hAnsiTheme="majorHAnsi" w:cstheme="majorHAnsi"/>
        </w:rPr>
        <w:t>HTML5 &amp; CSS3</w:t>
      </w:r>
      <w:r w:rsidRPr="00A04B7F">
        <w:rPr>
          <w:rFonts w:asciiTheme="majorHAnsi" w:hAnsiTheme="majorHAnsi" w:cstheme="majorHAnsi"/>
        </w:rPr>
        <w:t xml:space="preserve"> live online playground.</w:t>
      </w:r>
    </w:p>
    <w:p w14:paraId="7FD00D1F" w14:textId="2DFB3A17" w:rsidR="00152E00" w:rsidRPr="00A04B7F" w:rsidRDefault="00152E00" w:rsidP="00152E00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A04B7F">
        <w:rPr>
          <w:rFonts w:asciiTheme="majorHAnsi" w:hAnsiTheme="majorHAnsi" w:cstheme="majorHAnsi"/>
        </w:rPr>
        <w:t xml:space="preserve">Refer </w:t>
      </w:r>
      <w:hyperlink r:id="rId11" w:history="1">
        <w:r w:rsidR="00045C75" w:rsidRPr="00A04B7F">
          <w:rPr>
            <w:rStyle w:val="Hyperlink"/>
            <w:rFonts w:asciiTheme="majorHAnsi" w:hAnsiTheme="majorHAnsi" w:cstheme="majorHAnsi"/>
          </w:rPr>
          <w:t>https://playcode.io/new/</w:t>
        </w:r>
      </w:hyperlink>
      <w:r w:rsidR="00045C75" w:rsidRPr="00A04B7F">
        <w:rPr>
          <w:rFonts w:asciiTheme="majorHAnsi" w:hAnsiTheme="majorHAnsi" w:cstheme="majorHAnsi"/>
        </w:rPr>
        <w:t xml:space="preserve">  </w:t>
      </w:r>
      <w:r w:rsidR="00045C75" w:rsidRPr="00A04B7F">
        <w:rPr>
          <w:rFonts w:asciiTheme="majorHAnsi" w:hAnsiTheme="majorHAnsi" w:cstheme="majorHAnsi"/>
          <w:color w:val="000000"/>
        </w:rPr>
        <w:t>link</w:t>
      </w:r>
      <w:r w:rsidRPr="00A04B7F">
        <w:rPr>
          <w:rFonts w:asciiTheme="majorHAnsi" w:hAnsiTheme="majorHAnsi" w:cstheme="majorHAnsi"/>
        </w:rPr>
        <w:t xml:space="preserve"> to access online playground.</w:t>
      </w:r>
    </w:p>
    <w:p w14:paraId="14176D87" w14:textId="31C182D0" w:rsidR="00FD5C41" w:rsidRPr="00A04B7F" w:rsidRDefault="00FD5C41" w:rsidP="007B16CC">
      <w:pPr>
        <w:pStyle w:val="ParagraphText"/>
        <w:spacing w:before="120" w:after="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A client </w:t>
      </w:r>
      <w:r w:rsidR="00A948DD" w:rsidRPr="00A04B7F">
        <w:rPr>
          <w:rFonts w:asciiTheme="majorHAnsi" w:hAnsiTheme="majorHAnsi" w:cstheme="majorHAnsi"/>
          <w:sz w:val="24"/>
          <w:szCs w:val="24"/>
        </w:rPr>
        <w:t>wants</w:t>
      </w:r>
      <w:r w:rsidRPr="00A04B7F">
        <w:rPr>
          <w:rFonts w:asciiTheme="majorHAnsi" w:hAnsiTheme="majorHAnsi" w:cstheme="majorHAnsi"/>
          <w:sz w:val="24"/>
          <w:szCs w:val="24"/>
        </w:rPr>
        <w:t xml:space="preserve"> to develop online shopping application for customers with the goal </w:t>
      </w:r>
      <w:r w:rsidR="00804512" w:rsidRPr="00A04B7F">
        <w:rPr>
          <w:rFonts w:asciiTheme="majorHAnsi" w:hAnsiTheme="majorHAnsi" w:cstheme="majorHAnsi"/>
          <w:sz w:val="24"/>
          <w:szCs w:val="24"/>
        </w:rPr>
        <w:t xml:space="preserve">that it is very easy to shop your loved things from an online shopping site available on the web and carry out the online shopping from their home. The client </w:t>
      </w:r>
      <w:r w:rsidR="008D69C2" w:rsidRPr="00A04B7F">
        <w:rPr>
          <w:rFonts w:asciiTheme="majorHAnsi" w:hAnsiTheme="majorHAnsi" w:cstheme="majorHAnsi"/>
          <w:sz w:val="24"/>
          <w:szCs w:val="24"/>
        </w:rPr>
        <w:t>approached</w:t>
      </w:r>
      <w:r w:rsidR="00804512" w:rsidRPr="00A04B7F">
        <w:rPr>
          <w:rFonts w:asciiTheme="majorHAnsi" w:hAnsiTheme="majorHAnsi" w:cstheme="majorHAnsi"/>
          <w:sz w:val="24"/>
          <w:szCs w:val="24"/>
        </w:rPr>
        <w:t xml:space="preserve"> Mphasis to develop the front-end pages for online shopping application</w:t>
      </w:r>
      <w:r w:rsidR="008D69C2" w:rsidRPr="00A04B7F">
        <w:rPr>
          <w:rFonts w:asciiTheme="majorHAnsi" w:hAnsiTheme="majorHAnsi" w:cstheme="majorHAnsi"/>
          <w:sz w:val="24"/>
          <w:szCs w:val="24"/>
        </w:rPr>
        <w:t xml:space="preserve"> using HTML5 and CSS.</w:t>
      </w:r>
    </w:p>
    <w:p w14:paraId="6B78D204" w14:textId="13B5C6A2" w:rsidR="007B16CC" w:rsidRPr="00A04B7F" w:rsidRDefault="008D69C2" w:rsidP="007B16CC">
      <w:pPr>
        <w:pStyle w:val="ParagraphText"/>
        <w:spacing w:before="120" w:after="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The Mphasis UI developer started developing the website beginning with the Navigation Bar.</w:t>
      </w:r>
    </w:p>
    <w:p w14:paraId="3C66E5FC" w14:textId="7BFE1C0A" w:rsidR="00F03D53" w:rsidRPr="00A04B7F" w:rsidRDefault="00D925F3" w:rsidP="007B16CC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Create </w:t>
      </w:r>
      <w:r w:rsidR="00F37CB3" w:rsidRPr="00A04B7F">
        <w:rPr>
          <w:rFonts w:asciiTheme="majorHAnsi" w:hAnsiTheme="majorHAnsi" w:cstheme="majorHAnsi"/>
          <w:sz w:val="24"/>
          <w:szCs w:val="24"/>
        </w:rPr>
        <w:t xml:space="preserve">an </w:t>
      </w:r>
      <w:r w:rsidR="00F11138" w:rsidRPr="00A04B7F">
        <w:rPr>
          <w:rFonts w:asciiTheme="majorHAnsi" w:hAnsiTheme="majorHAnsi" w:cstheme="majorHAnsi"/>
          <w:b/>
          <w:bCs/>
          <w:sz w:val="24"/>
          <w:szCs w:val="24"/>
        </w:rPr>
        <w:t>Nav</w:t>
      </w:r>
      <w:r w:rsidR="009A655B" w:rsidRPr="00A04B7F">
        <w:rPr>
          <w:rFonts w:asciiTheme="majorHAnsi" w:hAnsiTheme="majorHAnsi" w:cstheme="majorHAnsi"/>
          <w:b/>
          <w:bCs/>
          <w:sz w:val="24"/>
          <w:szCs w:val="24"/>
        </w:rPr>
        <w:t>bar</w:t>
      </w:r>
      <w:r w:rsidR="00F11138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F11138" w:rsidRPr="00A04B7F">
        <w:rPr>
          <w:rFonts w:asciiTheme="majorHAnsi" w:hAnsiTheme="majorHAnsi" w:cstheme="majorHAnsi"/>
          <w:sz w:val="24"/>
          <w:szCs w:val="24"/>
        </w:rPr>
        <w:t xml:space="preserve"> as per b</w:t>
      </w:r>
      <w:r w:rsidR="009A655B" w:rsidRPr="00A04B7F">
        <w:rPr>
          <w:rFonts w:asciiTheme="majorHAnsi" w:hAnsiTheme="majorHAnsi" w:cstheme="majorHAnsi"/>
          <w:sz w:val="24"/>
          <w:szCs w:val="24"/>
        </w:rPr>
        <w:t>elow image which has links to other below pages</w:t>
      </w:r>
      <w:r w:rsidR="00921664" w:rsidRPr="00A04B7F">
        <w:rPr>
          <w:rFonts w:asciiTheme="majorHAnsi" w:hAnsiTheme="majorHAnsi" w:cstheme="majorHAnsi"/>
          <w:sz w:val="24"/>
          <w:szCs w:val="24"/>
        </w:rPr>
        <w:t xml:space="preserve"> using HTML</w:t>
      </w:r>
      <w:r w:rsidR="005A4038" w:rsidRPr="00A04B7F">
        <w:rPr>
          <w:rFonts w:asciiTheme="majorHAnsi" w:hAnsiTheme="majorHAnsi" w:cstheme="majorHAnsi"/>
          <w:sz w:val="24"/>
          <w:szCs w:val="24"/>
        </w:rPr>
        <w:t>5</w:t>
      </w:r>
      <w:r w:rsidR="00921664" w:rsidRPr="00A04B7F">
        <w:rPr>
          <w:rFonts w:asciiTheme="majorHAnsi" w:hAnsiTheme="majorHAnsi" w:cstheme="majorHAnsi"/>
          <w:sz w:val="24"/>
          <w:szCs w:val="24"/>
        </w:rPr>
        <w:t xml:space="preserve"> &amp; </w:t>
      </w:r>
      <w:r w:rsidR="009146C6" w:rsidRPr="00A04B7F">
        <w:rPr>
          <w:rFonts w:asciiTheme="majorHAnsi" w:hAnsiTheme="majorHAnsi" w:cstheme="majorHAnsi"/>
          <w:sz w:val="24"/>
          <w:szCs w:val="24"/>
        </w:rPr>
        <w:t>CSS3.</w:t>
      </w:r>
    </w:p>
    <w:p w14:paraId="618AEB5D" w14:textId="78A1951D" w:rsidR="00F37CB3" w:rsidRPr="00A04B7F" w:rsidRDefault="00F30350" w:rsidP="00B93944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15" w:name="_Toc3191221"/>
      <w:r w:rsidRPr="00A04B7F">
        <w:rPr>
          <w:rFonts w:asciiTheme="majorHAnsi" w:hAnsiTheme="majorHAnsi" w:cstheme="majorHAnsi"/>
          <w:sz w:val="24"/>
          <w:szCs w:val="24"/>
        </w:rPr>
        <w:t>C</w:t>
      </w:r>
      <w:r w:rsidR="0087459F" w:rsidRPr="00A04B7F">
        <w:rPr>
          <w:rFonts w:asciiTheme="majorHAnsi" w:hAnsiTheme="majorHAnsi" w:cstheme="majorHAnsi"/>
          <w:sz w:val="24"/>
          <w:szCs w:val="24"/>
        </w:rPr>
        <w:t>ustomer</w:t>
      </w:r>
      <w:r w:rsidRPr="00A04B7F">
        <w:rPr>
          <w:rFonts w:asciiTheme="majorHAnsi" w:hAnsiTheme="majorHAnsi" w:cstheme="majorHAnsi"/>
          <w:sz w:val="24"/>
          <w:szCs w:val="24"/>
        </w:rPr>
        <w:t>Details</w:t>
      </w:r>
      <w:r w:rsidR="009A655B" w:rsidRPr="00A04B7F">
        <w:rPr>
          <w:rFonts w:asciiTheme="majorHAnsi" w:hAnsiTheme="majorHAnsi" w:cstheme="majorHAnsi"/>
          <w:sz w:val="24"/>
          <w:szCs w:val="24"/>
        </w:rPr>
        <w:t>.html</w:t>
      </w:r>
      <w:r w:rsidR="00F37CB3" w:rsidRPr="00A04B7F">
        <w:rPr>
          <w:rFonts w:asciiTheme="majorHAnsi" w:hAnsiTheme="majorHAnsi" w:cstheme="majorHAnsi"/>
          <w:sz w:val="24"/>
          <w:szCs w:val="24"/>
        </w:rPr>
        <w:t xml:space="preserve"> –Display </w:t>
      </w:r>
      <w:r w:rsidR="0087459F" w:rsidRPr="00A04B7F">
        <w:rPr>
          <w:rFonts w:asciiTheme="majorHAnsi" w:hAnsiTheme="majorHAnsi" w:cstheme="majorHAnsi"/>
          <w:sz w:val="24"/>
          <w:szCs w:val="24"/>
        </w:rPr>
        <w:t>the list of customers</w:t>
      </w:r>
      <w:r w:rsidR="00BC12F9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29744420" w14:textId="205899FF" w:rsidR="00F37CB3" w:rsidRPr="00A04B7F" w:rsidRDefault="002F5F11" w:rsidP="00B93944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O</w:t>
      </w:r>
      <w:r w:rsidR="0087459F" w:rsidRPr="00A04B7F">
        <w:rPr>
          <w:rFonts w:asciiTheme="majorHAnsi" w:hAnsiTheme="majorHAnsi" w:cstheme="majorHAnsi"/>
          <w:sz w:val="24"/>
          <w:szCs w:val="24"/>
        </w:rPr>
        <w:t>rder</w:t>
      </w:r>
      <w:r w:rsidR="00F30350" w:rsidRPr="00A04B7F">
        <w:rPr>
          <w:rFonts w:asciiTheme="majorHAnsi" w:hAnsiTheme="majorHAnsi" w:cstheme="majorHAnsi"/>
          <w:sz w:val="24"/>
          <w:szCs w:val="24"/>
        </w:rPr>
        <w:t>Details</w:t>
      </w:r>
      <w:r w:rsidR="009A655B" w:rsidRPr="00A04B7F">
        <w:rPr>
          <w:rFonts w:asciiTheme="majorHAnsi" w:hAnsiTheme="majorHAnsi" w:cstheme="majorHAnsi"/>
          <w:sz w:val="24"/>
          <w:szCs w:val="24"/>
        </w:rPr>
        <w:t>.html</w:t>
      </w:r>
      <w:r w:rsidR="00F37CB3" w:rsidRPr="00A04B7F">
        <w:rPr>
          <w:rFonts w:asciiTheme="majorHAnsi" w:hAnsiTheme="majorHAnsi" w:cstheme="majorHAnsi"/>
          <w:sz w:val="24"/>
          <w:szCs w:val="24"/>
        </w:rPr>
        <w:t xml:space="preserve"> – </w:t>
      </w:r>
      <w:r w:rsidR="0087459F" w:rsidRPr="00A04B7F">
        <w:rPr>
          <w:rFonts w:asciiTheme="majorHAnsi" w:hAnsiTheme="majorHAnsi" w:cstheme="majorHAnsi"/>
          <w:sz w:val="24"/>
          <w:szCs w:val="24"/>
        </w:rPr>
        <w:t xml:space="preserve">Display the </w:t>
      </w:r>
      <w:r w:rsidR="009A655B" w:rsidRPr="00A04B7F">
        <w:rPr>
          <w:rFonts w:asciiTheme="majorHAnsi" w:hAnsiTheme="majorHAnsi" w:cstheme="majorHAnsi"/>
          <w:sz w:val="24"/>
          <w:szCs w:val="24"/>
        </w:rPr>
        <w:t xml:space="preserve">orders </w:t>
      </w:r>
      <w:r w:rsidR="0087459F" w:rsidRPr="00A04B7F">
        <w:rPr>
          <w:rFonts w:asciiTheme="majorHAnsi" w:hAnsiTheme="majorHAnsi" w:cstheme="majorHAnsi"/>
          <w:sz w:val="24"/>
          <w:szCs w:val="24"/>
        </w:rPr>
        <w:t xml:space="preserve">of </w:t>
      </w:r>
      <w:r w:rsidR="00BC12F9" w:rsidRPr="00A04B7F">
        <w:rPr>
          <w:rFonts w:asciiTheme="majorHAnsi" w:hAnsiTheme="majorHAnsi" w:cstheme="majorHAnsi"/>
          <w:sz w:val="24"/>
          <w:szCs w:val="24"/>
        </w:rPr>
        <w:t xml:space="preserve">all </w:t>
      </w:r>
      <w:r w:rsidR="0087459F" w:rsidRPr="00A04B7F">
        <w:rPr>
          <w:rFonts w:asciiTheme="majorHAnsi" w:hAnsiTheme="majorHAnsi" w:cstheme="majorHAnsi"/>
          <w:sz w:val="24"/>
          <w:szCs w:val="24"/>
        </w:rPr>
        <w:t>customers</w:t>
      </w:r>
      <w:r w:rsidR="00BC12F9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6C664455" w14:textId="7779C245" w:rsidR="00F37CB3" w:rsidRPr="00A04B7F" w:rsidRDefault="002F5F11" w:rsidP="00B93944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A</w:t>
      </w:r>
      <w:r w:rsidR="0087459F" w:rsidRPr="00A04B7F">
        <w:rPr>
          <w:rFonts w:asciiTheme="majorHAnsi" w:hAnsiTheme="majorHAnsi" w:cstheme="majorHAnsi"/>
          <w:sz w:val="24"/>
          <w:szCs w:val="24"/>
        </w:rPr>
        <w:t>bout</w:t>
      </w:r>
      <w:r w:rsidR="009A655B" w:rsidRPr="00A04B7F">
        <w:rPr>
          <w:rFonts w:asciiTheme="majorHAnsi" w:hAnsiTheme="majorHAnsi" w:cstheme="majorHAnsi"/>
          <w:sz w:val="24"/>
          <w:szCs w:val="24"/>
        </w:rPr>
        <w:t>.html</w:t>
      </w:r>
      <w:r w:rsidR="00F37CB3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87459F" w:rsidRPr="00A04B7F">
        <w:rPr>
          <w:rFonts w:asciiTheme="majorHAnsi" w:hAnsiTheme="majorHAnsi" w:cstheme="majorHAnsi"/>
          <w:sz w:val="24"/>
          <w:szCs w:val="24"/>
        </w:rPr>
        <w:t>–</w:t>
      </w:r>
      <w:r w:rsidR="00F37CB3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87459F" w:rsidRPr="00A04B7F">
        <w:rPr>
          <w:rFonts w:asciiTheme="majorHAnsi" w:hAnsiTheme="majorHAnsi" w:cstheme="majorHAnsi"/>
          <w:sz w:val="24"/>
          <w:szCs w:val="24"/>
        </w:rPr>
        <w:t xml:space="preserve">Render details </w:t>
      </w:r>
      <w:r w:rsidR="00AF08DC" w:rsidRPr="00A04B7F">
        <w:rPr>
          <w:rFonts w:asciiTheme="majorHAnsi" w:hAnsiTheme="majorHAnsi" w:cstheme="majorHAnsi"/>
          <w:sz w:val="24"/>
          <w:szCs w:val="24"/>
        </w:rPr>
        <w:t xml:space="preserve">of the </w:t>
      </w:r>
      <w:r w:rsidR="009A655B" w:rsidRPr="00A04B7F">
        <w:rPr>
          <w:rFonts w:asciiTheme="majorHAnsi" w:hAnsiTheme="majorHAnsi" w:cstheme="majorHAnsi"/>
          <w:sz w:val="24"/>
          <w:szCs w:val="24"/>
        </w:rPr>
        <w:t>E-Shopper</w:t>
      </w:r>
      <w:r w:rsidR="00BC12F9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2A586060" w14:textId="5BA5267F" w:rsidR="00F37CB3" w:rsidRPr="00A04B7F" w:rsidRDefault="002F5F11" w:rsidP="00B93944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L</w:t>
      </w:r>
      <w:r w:rsidR="0087459F" w:rsidRPr="00A04B7F">
        <w:rPr>
          <w:rFonts w:asciiTheme="majorHAnsi" w:hAnsiTheme="majorHAnsi" w:cstheme="majorHAnsi"/>
          <w:sz w:val="24"/>
          <w:szCs w:val="24"/>
        </w:rPr>
        <w:t>ogin</w:t>
      </w:r>
      <w:r w:rsidR="009A655B" w:rsidRPr="00A04B7F">
        <w:rPr>
          <w:rFonts w:asciiTheme="majorHAnsi" w:hAnsiTheme="majorHAnsi" w:cstheme="majorHAnsi"/>
          <w:sz w:val="24"/>
          <w:szCs w:val="24"/>
        </w:rPr>
        <w:t>.html</w:t>
      </w:r>
      <w:r w:rsidR="00F37CB3" w:rsidRPr="00A04B7F">
        <w:rPr>
          <w:rFonts w:asciiTheme="majorHAnsi" w:hAnsiTheme="majorHAnsi" w:cstheme="majorHAnsi"/>
          <w:sz w:val="24"/>
          <w:szCs w:val="24"/>
        </w:rPr>
        <w:t xml:space="preserve"> – </w:t>
      </w:r>
      <w:r w:rsidR="0087459F" w:rsidRPr="00A04B7F">
        <w:rPr>
          <w:rFonts w:asciiTheme="majorHAnsi" w:hAnsiTheme="majorHAnsi" w:cstheme="majorHAnsi"/>
          <w:sz w:val="24"/>
          <w:szCs w:val="24"/>
        </w:rPr>
        <w:t>Display the login page that accepts credentials</w:t>
      </w:r>
      <w:r w:rsidR="00BC12F9" w:rsidRPr="00A04B7F">
        <w:rPr>
          <w:rFonts w:asciiTheme="majorHAnsi" w:hAnsiTheme="majorHAnsi" w:cstheme="majorHAnsi"/>
          <w:sz w:val="24"/>
          <w:szCs w:val="24"/>
        </w:rPr>
        <w:t>.</w:t>
      </w:r>
      <w:r w:rsidR="0087459F" w:rsidRPr="00A04B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8D8145" w14:textId="77777777" w:rsidR="005375F5" w:rsidRPr="00A04B7F" w:rsidRDefault="00F37CB3" w:rsidP="005375F5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The Above </w:t>
      </w:r>
      <w:r w:rsidR="009A655B" w:rsidRPr="00A04B7F">
        <w:rPr>
          <w:rFonts w:asciiTheme="majorHAnsi" w:hAnsiTheme="majorHAnsi" w:cstheme="majorHAnsi"/>
          <w:sz w:val="24"/>
          <w:szCs w:val="24"/>
        </w:rPr>
        <w:t>pages</w:t>
      </w: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2423CD" w:rsidRPr="00A04B7F">
        <w:rPr>
          <w:rFonts w:asciiTheme="majorHAnsi" w:hAnsiTheme="majorHAnsi" w:cstheme="majorHAnsi"/>
          <w:sz w:val="24"/>
          <w:szCs w:val="24"/>
        </w:rPr>
        <w:t>must</w:t>
      </w: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2423CD" w:rsidRPr="00A04B7F">
        <w:rPr>
          <w:rFonts w:asciiTheme="majorHAnsi" w:hAnsiTheme="majorHAnsi" w:cstheme="majorHAnsi"/>
          <w:sz w:val="24"/>
          <w:szCs w:val="24"/>
        </w:rPr>
        <w:t xml:space="preserve">be </w:t>
      </w:r>
      <w:r w:rsidRPr="00A04B7F">
        <w:rPr>
          <w:rFonts w:asciiTheme="majorHAnsi" w:hAnsiTheme="majorHAnsi" w:cstheme="majorHAnsi"/>
          <w:sz w:val="24"/>
          <w:szCs w:val="24"/>
        </w:rPr>
        <w:t xml:space="preserve">loaded </w:t>
      </w:r>
      <w:r w:rsidR="009A655B" w:rsidRPr="00A04B7F">
        <w:rPr>
          <w:rFonts w:asciiTheme="majorHAnsi" w:hAnsiTheme="majorHAnsi" w:cstheme="majorHAnsi"/>
          <w:sz w:val="24"/>
          <w:szCs w:val="24"/>
        </w:rPr>
        <w:t>when specific link is clicked</w:t>
      </w:r>
      <w:r w:rsidR="00BC12F9" w:rsidRPr="00A04B7F">
        <w:rPr>
          <w:rFonts w:asciiTheme="majorHAnsi" w:hAnsiTheme="majorHAnsi" w:cstheme="majorHAnsi"/>
          <w:sz w:val="24"/>
          <w:szCs w:val="24"/>
        </w:rPr>
        <w:t>.</w:t>
      </w:r>
      <w:r w:rsidR="00AF08DC" w:rsidRPr="00A04B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7642D49" w14:textId="34EEE74D" w:rsidR="003A40D0" w:rsidRPr="00A04B7F" w:rsidRDefault="003A40D0" w:rsidP="003A40D0">
      <w:pPr>
        <w:pStyle w:val="ParagraphText"/>
        <w:numPr>
          <w:ilvl w:val="0"/>
          <w:numId w:val="24"/>
        </w:num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</w:t>
      </w:r>
      <w:r w:rsidR="00C62BF9" w:rsidRPr="00A04B7F">
        <w:rPr>
          <w:rFonts w:asciiTheme="majorHAnsi" w:hAnsiTheme="majorHAnsi" w:cstheme="majorHAnsi"/>
          <w:sz w:val="24"/>
          <w:szCs w:val="24"/>
        </w:rPr>
        <w:t>3</w:t>
      </w:r>
      <w:r w:rsidRPr="00A04B7F">
        <w:rPr>
          <w:rFonts w:asciiTheme="majorHAnsi" w:hAnsiTheme="majorHAnsi" w:cstheme="majorHAnsi"/>
          <w:sz w:val="24"/>
          <w:szCs w:val="24"/>
        </w:rPr>
        <w:t xml:space="preserve"> to </w:t>
      </w:r>
      <w:r w:rsidR="008A5B76" w:rsidRPr="00A04B7F">
        <w:rPr>
          <w:rFonts w:asciiTheme="majorHAnsi" w:hAnsiTheme="majorHAnsi" w:cstheme="majorHAnsi"/>
          <w:sz w:val="24"/>
          <w:szCs w:val="24"/>
        </w:rPr>
        <w:t>apply background color for navbar</w:t>
      </w:r>
      <w:r w:rsidR="00C105C9" w:rsidRPr="00A04B7F">
        <w:rPr>
          <w:rFonts w:asciiTheme="majorHAnsi" w:hAnsiTheme="majorHAnsi" w:cstheme="majorHAnsi"/>
          <w:sz w:val="24"/>
          <w:szCs w:val="24"/>
        </w:rPr>
        <w:t xml:space="preserve"> &amp; font style, margin to </w:t>
      </w:r>
      <w:r w:rsidR="00421774" w:rsidRPr="00A04B7F">
        <w:rPr>
          <w:rFonts w:asciiTheme="majorHAnsi" w:hAnsiTheme="majorHAnsi" w:cstheme="majorHAnsi"/>
          <w:sz w:val="24"/>
          <w:szCs w:val="24"/>
        </w:rPr>
        <w:t>the links on the navbar</w:t>
      </w:r>
      <w:r w:rsidR="000E6275" w:rsidRPr="00A04B7F">
        <w:rPr>
          <w:rFonts w:asciiTheme="majorHAnsi" w:hAnsiTheme="majorHAnsi" w:cstheme="majorHAnsi"/>
          <w:sz w:val="24"/>
          <w:szCs w:val="24"/>
        </w:rPr>
        <w:t>.</w:t>
      </w:r>
      <w:r w:rsidR="00C105C9" w:rsidRPr="00A04B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595ECF" w14:textId="372DAF92" w:rsidR="0087459F" w:rsidRDefault="0087459F" w:rsidP="005E3FE1">
      <w:pPr>
        <w:pStyle w:val="ParagraphText"/>
        <w:spacing w:before="120" w:line="360" w:lineRule="auto"/>
        <w:jc w:val="center"/>
        <w:rPr>
          <w:rFonts w:asciiTheme="majorHAnsi" w:hAnsiTheme="majorHAnsi" w:cstheme="majorHAnsi"/>
          <w:sz w:val="22"/>
        </w:rPr>
      </w:pPr>
      <w:r>
        <w:rPr>
          <w:noProof/>
        </w:rPr>
        <w:drawing>
          <wp:inline distT="0" distB="0" distL="0" distR="0" wp14:anchorId="46FD9D0B" wp14:editId="704DBAE1">
            <wp:extent cx="5672410" cy="397510"/>
            <wp:effectExtent l="0" t="0" r="5080" b="2540"/>
            <wp:docPr id="1663621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69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2E8D" w14:textId="77777777" w:rsidR="00B025F0" w:rsidRDefault="000B689C" w:rsidP="0045729E">
      <w:pPr>
        <w:pStyle w:val="MphasiS-HeadingTextCalibri16PtBold"/>
      </w:pPr>
      <w:r>
        <w:br w:type="page"/>
      </w:r>
    </w:p>
    <w:p w14:paraId="7518D4DC" w14:textId="5F43711E" w:rsidR="00014C57" w:rsidRDefault="00B025F0" w:rsidP="00DB0962">
      <w:pPr>
        <w:pStyle w:val="MphasiS-HeadingTextCalibri16PtBold"/>
        <w:spacing w:after="120"/>
      </w:pPr>
      <w:bookmarkStart w:id="16" w:name="_Toc74743418"/>
      <w:r>
        <w:lastRenderedPageBreak/>
        <w:t>Problem Statement</w:t>
      </w:r>
      <w:r w:rsidRPr="00C3376F">
        <w:t xml:space="preserve"> 2</w:t>
      </w:r>
      <w:r>
        <w:t xml:space="preserve">: </w:t>
      </w:r>
      <w:r w:rsidR="003C44DF" w:rsidRPr="003C44DF">
        <w:t xml:space="preserve">Creating Customer Menu bar using Anchor Tags, Images, Search </w:t>
      </w:r>
      <w:r w:rsidR="00BA54B8">
        <w:t>Field</w:t>
      </w:r>
      <w:bookmarkEnd w:id="16"/>
    </w:p>
    <w:p w14:paraId="62870B05" w14:textId="2B3057B5" w:rsidR="00014C57" w:rsidRPr="00A04B7F" w:rsidRDefault="00014C57" w:rsidP="003459F5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Create a </w:t>
      </w:r>
      <w:r w:rsidR="00765A42" w:rsidRPr="00A04B7F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>ustomer</w:t>
      </w:r>
      <w:r w:rsidR="00765A42" w:rsidRPr="00A04B7F">
        <w:rPr>
          <w:rFonts w:asciiTheme="majorHAnsi" w:hAnsiTheme="majorHAnsi" w:cstheme="majorHAnsi"/>
          <w:b/>
          <w:bCs/>
          <w:sz w:val="24"/>
          <w:szCs w:val="24"/>
        </w:rPr>
        <w:t>Details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ED7553" w:rsidRPr="00A04B7F">
        <w:rPr>
          <w:rFonts w:asciiTheme="majorHAnsi" w:hAnsiTheme="majorHAnsi" w:cstheme="majorHAnsi"/>
          <w:sz w:val="24"/>
          <w:szCs w:val="24"/>
        </w:rPr>
        <w:t xml:space="preserve">with anchor tags </w:t>
      </w:r>
      <w:r w:rsidR="00807984" w:rsidRPr="00A04B7F">
        <w:rPr>
          <w:rFonts w:asciiTheme="majorHAnsi" w:hAnsiTheme="majorHAnsi" w:cstheme="majorHAnsi"/>
          <w:sz w:val="24"/>
          <w:szCs w:val="24"/>
        </w:rPr>
        <w:t xml:space="preserve">and images </w:t>
      </w:r>
      <w:r w:rsidRPr="00A04B7F">
        <w:rPr>
          <w:rFonts w:asciiTheme="majorHAnsi" w:hAnsiTheme="majorHAnsi" w:cstheme="majorHAnsi"/>
          <w:sz w:val="24"/>
          <w:szCs w:val="24"/>
        </w:rPr>
        <w:t>as per below image.</w:t>
      </w:r>
    </w:p>
    <w:p w14:paraId="71BEA9E3" w14:textId="77777777" w:rsidR="00014C57" w:rsidRPr="00A04B7F" w:rsidRDefault="00014C57" w:rsidP="00014C57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Card View: Display the Customer details in card format.</w:t>
      </w:r>
    </w:p>
    <w:p w14:paraId="3A8858F5" w14:textId="77777777" w:rsidR="00014C57" w:rsidRPr="00A04B7F" w:rsidRDefault="00014C57" w:rsidP="00014C57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List View: Display the Customer details in list format.</w:t>
      </w:r>
    </w:p>
    <w:p w14:paraId="1F318585" w14:textId="00462DC7" w:rsidR="00014C57" w:rsidRPr="00A04B7F" w:rsidRDefault="00014C57" w:rsidP="00014C57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New Customer: Display the form</w:t>
      </w:r>
      <w:r w:rsidR="009F4BB8" w:rsidRPr="00A04B7F">
        <w:rPr>
          <w:rFonts w:asciiTheme="majorHAnsi" w:hAnsiTheme="majorHAnsi" w:cstheme="majorHAnsi"/>
          <w:sz w:val="24"/>
          <w:szCs w:val="24"/>
        </w:rPr>
        <w:t xml:space="preserve"> to</w:t>
      </w:r>
      <w:r w:rsidRPr="00A04B7F">
        <w:rPr>
          <w:rFonts w:asciiTheme="majorHAnsi" w:hAnsiTheme="majorHAnsi" w:cstheme="majorHAnsi"/>
          <w:sz w:val="24"/>
          <w:szCs w:val="24"/>
        </w:rPr>
        <w:t xml:space="preserve"> add the customer.</w:t>
      </w:r>
    </w:p>
    <w:p w14:paraId="3923442B" w14:textId="77777777" w:rsidR="00275026" w:rsidRPr="00A04B7F" w:rsidRDefault="00E92298" w:rsidP="00275026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Search Bar </w:t>
      </w:r>
      <w:r w:rsidR="00014C57" w:rsidRPr="00A04B7F">
        <w:rPr>
          <w:rFonts w:asciiTheme="majorHAnsi" w:hAnsiTheme="majorHAnsi" w:cstheme="majorHAnsi"/>
          <w:sz w:val="24"/>
          <w:szCs w:val="24"/>
        </w:rPr>
        <w:t xml:space="preserve">: </w:t>
      </w:r>
      <w:r w:rsidRPr="00A04B7F">
        <w:rPr>
          <w:rFonts w:asciiTheme="majorHAnsi" w:hAnsiTheme="majorHAnsi" w:cstheme="majorHAnsi"/>
          <w:sz w:val="24"/>
          <w:szCs w:val="24"/>
        </w:rPr>
        <w:t>Text Field to d</w:t>
      </w:r>
      <w:r w:rsidR="00014C57" w:rsidRPr="00A04B7F">
        <w:rPr>
          <w:rFonts w:asciiTheme="majorHAnsi" w:hAnsiTheme="majorHAnsi" w:cstheme="majorHAnsi"/>
          <w:sz w:val="24"/>
          <w:szCs w:val="24"/>
        </w:rPr>
        <w:t>isplay the customer by text entered in the filter.</w:t>
      </w:r>
    </w:p>
    <w:p w14:paraId="17015CC6" w14:textId="3414B06F" w:rsidR="00E97D4E" w:rsidRPr="00A04B7F" w:rsidRDefault="00275026" w:rsidP="00275026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 to apply font style, margin to the links</w:t>
      </w:r>
      <w:r w:rsidR="00BD43BA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 xml:space="preserve">on the </w:t>
      </w:r>
      <w:r w:rsidR="00A0218E" w:rsidRPr="00A04B7F">
        <w:rPr>
          <w:rFonts w:asciiTheme="majorHAnsi" w:hAnsiTheme="majorHAnsi" w:cstheme="majorHAnsi"/>
          <w:sz w:val="24"/>
          <w:szCs w:val="24"/>
        </w:rPr>
        <w:t>Cus</w:t>
      </w:r>
      <w:r w:rsidR="00BD43BA" w:rsidRPr="00A04B7F">
        <w:rPr>
          <w:rFonts w:asciiTheme="majorHAnsi" w:hAnsiTheme="majorHAnsi" w:cstheme="majorHAnsi"/>
          <w:sz w:val="24"/>
          <w:szCs w:val="24"/>
        </w:rPr>
        <w:t>t</w:t>
      </w:r>
      <w:r w:rsidR="00A0218E" w:rsidRPr="00A04B7F">
        <w:rPr>
          <w:rFonts w:asciiTheme="majorHAnsi" w:hAnsiTheme="majorHAnsi" w:cstheme="majorHAnsi"/>
          <w:sz w:val="24"/>
          <w:szCs w:val="24"/>
        </w:rPr>
        <w:t>omer menu</w:t>
      </w:r>
      <w:r w:rsidR="007D12F9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18C15E87" w14:textId="30B2AD0D" w:rsidR="001D1563" w:rsidRPr="00A04B7F" w:rsidRDefault="001D1563" w:rsidP="00275026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 to apply width &amp; height for Icons on Customer menu.</w:t>
      </w:r>
    </w:p>
    <w:p w14:paraId="1E92D0C8" w14:textId="7A10B582" w:rsidR="00ED4B84" w:rsidRPr="00A04B7F" w:rsidRDefault="008602F3" w:rsidP="004D4075">
      <w:pPr>
        <w:pStyle w:val="ParagraphText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="00B53D53" w:rsidRPr="00A04B7F">
        <w:rPr>
          <w:rFonts w:asciiTheme="majorHAnsi" w:hAnsiTheme="majorHAnsi" w:cstheme="majorHAnsi"/>
          <w:b/>
          <w:bCs/>
          <w:sz w:val="24"/>
          <w:szCs w:val="24"/>
        </w:rPr>
        <w:t>ustomer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>Details</w:t>
      </w:r>
      <w:r w:rsidR="00B53D53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F258A5" w:rsidRPr="00A04B7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B53D53"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EA86ABF" w14:textId="55A6E92A" w:rsidR="00ED4492" w:rsidRDefault="002335DD" w:rsidP="005A67FD">
      <w:pPr>
        <w:jc w:val="center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516117DB" wp14:editId="376C6D39">
            <wp:extent cx="64103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5E19" w14:textId="77777777" w:rsidR="00B53D53" w:rsidRDefault="00B53D53">
      <w:pPr>
        <w:rPr>
          <w:rFonts w:asciiTheme="majorHAnsi" w:hAnsiTheme="majorHAnsi" w:cstheme="majorHAnsi"/>
          <w:b/>
          <w:bCs/>
          <w:sz w:val="22"/>
        </w:rPr>
      </w:pPr>
    </w:p>
    <w:p w14:paraId="52B47140" w14:textId="21B0BBCD" w:rsidR="00FB6CA7" w:rsidRDefault="00FB6CA7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6D5855FD" w14:textId="071857DD" w:rsidR="00F03D53" w:rsidRPr="00C3376F" w:rsidRDefault="006B2131" w:rsidP="0045729E">
      <w:pPr>
        <w:pStyle w:val="MphasiS-HeadingTextCalibri16PtBold"/>
      </w:pPr>
      <w:bookmarkStart w:id="17" w:name="_Toc74743419"/>
      <w:r>
        <w:lastRenderedPageBreak/>
        <w:t>Problem Statement</w:t>
      </w:r>
      <w:r w:rsidR="00F03D53" w:rsidRPr="00C3376F">
        <w:t xml:space="preserve"> </w:t>
      </w:r>
      <w:bookmarkEnd w:id="15"/>
      <w:r w:rsidR="00D43B93">
        <w:t>3</w:t>
      </w:r>
      <w:r w:rsidR="00E61264">
        <w:t xml:space="preserve">: </w:t>
      </w:r>
      <w:r w:rsidR="00CB7C85" w:rsidRPr="00CB7C85">
        <w:t xml:space="preserve">Designing the Card </w:t>
      </w:r>
      <w:r w:rsidR="00355EA4">
        <w:t>L</w:t>
      </w:r>
      <w:r w:rsidR="00CB7C85" w:rsidRPr="00CB7C85">
        <w:t>ayout for Customer Details</w:t>
      </w:r>
      <w:bookmarkEnd w:id="17"/>
    </w:p>
    <w:p w14:paraId="25E22C5A" w14:textId="669CA12C" w:rsidR="002B4A02" w:rsidRPr="00A04B7F" w:rsidRDefault="002B4A02" w:rsidP="000C6CE0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Create a </w:t>
      </w:r>
      <w:r w:rsidR="000C6CE0" w:rsidRPr="00A04B7F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="00017D94" w:rsidRPr="00A04B7F">
        <w:rPr>
          <w:rFonts w:asciiTheme="majorHAnsi" w:hAnsiTheme="majorHAnsi" w:cstheme="majorHAnsi"/>
          <w:b/>
          <w:bCs/>
          <w:sz w:val="24"/>
          <w:szCs w:val="24"/>
        </w:rPr>
        <w:t>ustomer</w:t>
      </w:r>
      <w:r w:rsidR="000953B9" w:rsidRPr="00A04B7F">
        <w:rPr>
          <w:rFonts w:asciiTheme="majorHAnsi" w:hAnsiTheme="majorHAnsi" w:cstheme="majorHAnsi"/>
          <w:b/>
          <w:bCs/>
          <w:sz w:val="24"/>
          <w:szCs w:val="24"/>
        </w:rPr>
        <w:t>Details</w:t>
      </w:r>
      <w:r w:rsidR="00721D69" w:rsidRPr="00A04B7F">
        <w:rPr>
          <w:rFonts w:asciiTheme="majorHAnsi" w:hAnsiTheme="majorHAnsi" w:cstheme="majorHAnsi"/>
          <w:b/>
          <w:bCs/>
          <w:sz w:val="24"/>
          <w:szCs w:val="24"/>
        </w:rPr>
        <w:t>CardLayout</w:t>
      </w:r>
      <w:r w:rsidR="00AB1089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4D54E1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AB1089" w:rsidRPr="00A04B7F">
        <w:rPr>
          <w:rFonts w:asciiTheme="majorHAnsi" w:hAnsiTheme="majorHAnsi" w:cstheme="majorHAnsi"/>
          <w:sz w:val="24"/>
          <w:szCs w:val="24"/>
        </w:rPr>
        <w:t>as per below image</w:t>
      </w:r>
      <w:r w:rsidR="00611A8B" w:rsidRPr="00A04B7F">
        <w:rPr>
          <w:rFonts w:asciiTheme="majorHAnsi" w:hAnsiTheme="majorHAnsi" w:cstheme="majorHAnsi"/>
          <w:sz w:val="24"/>
          <w:szCs w:val="24"/>
        </w:rPr>
        <w:t xml:space="preserve"> to displa</w:t>
      </w:r>
      <w:r w:rsidR="00E727C8" w:rsidRPr="00A04B7F">
        <w:rPr>
          <w:rFonts w:asciiTheme="majorHAnsi" w:hAnsiTheme="majorHAnsi" w:cstheme="majorHAnsi"/>
          <w:sz w:val="24"/>
          <w:szCs w:val="24"/>
        </w:rPr>
        <w:t>y</w:t>
      </w:r>
      <w:r w:rsidR="00611A8B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375758" w:rsidRPr="00A04B7F">
        <w:rPr>
          <w:rFonts w:asciiTheme="majorHAnsi" w:hAnsiTheme="majorHAnsi" w:cstheme="majorHAnsi"/>
          <w:sz w:val="24"/>
          <w:szCs w:val="24"/>
        </w:rPr>
        <w:t>below c</w:t>
      </w:r>
      <w:r w:rsidR="00611A8B" w:rsidRPr="00A04B7F">
        <w:rPr>
          <w:rFonts w:asciiTheme="majorHAnsi" w:hAnsiTheme="majorHAnsi" w:cstheme="majorHAnsi"/>
          <w:sz w:val="24"/>
          <w:szCs w:val="24"/>
        </w:rPr>
        <w:t>ustomer details</w:t>
      </w:r>
      <w:r w:rsidR="00256931" w:rsidRPr="00A04B7F">
        <w:rPr>
          <w:rFonts w:asciiTheme="majorHAnsi" w:hAnsiTheme="majorHAnsi" w:cstheme="majorHAnsi"/>
          <w:sz w:val="24"/>
          <w:szCs w:val="24"/>
        </w:rPr>
        <w:t xml:space="preserve"> in card format.</w:t>
      </w:r>
    </w:p>
    <w:p w14:paraId="7CD4A281" w14:textId="37629C24" w:rsidR="009E0254" w:rsidRPr="00A04B7F" w:rsidRDefault="00D32599" w:rsidP="00D32599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Customer Name</w:t>
      </w:r>
      <w:r w:rsidR="00AA0337" w:rsidRPr="00A04B7F">
        <w:rPr>
          <w:rFonts w:asciiTheme="majorHAnsi" w:hAnsiTheme="majorHAnsi" w:cstheme="majorHAnsi"/>
          <w:sz w:val="24"/>
          <w:szCs w:val="24"/>
        </w:rPr>
        <w:t xml:space="preserve"> (</w:t>
      </w:r>
      <w:r w:rsidR="00B2017B" w:rsidRPr="00A04B7F">
        <w:rPr>
          <w:rFonts w:asciiTheme="majorHAnsi" w:hAnsiTheme="majorHAnsi" w:cstheme="majorHAnsi"/>
          <w:sz w:val="24"/>
          <w:szCs w:val="24"/>
        </w:rPr>
        <w:t>w</w:t>
      </w:r>
      <w:r w:rsidR="00AA0337" w:rsidRPr="00A04B7F">
        <w:rPr>
          <w:rFonts w:asciiTheme="majorHAnsi" w:hAnsiTheme="majorHAnsi" w:cstheme="majorHAnsi"/>
          <w:sz w:val="24"/>
          <w:szCs w:val="24"/>
        </w:rPr>
        <w:t xml:space="preserve">ith </w:t>
      </w:r>
      <w:r w:rsidR="00B2017B" w:rsidRPr="00A04B7F">
        <w:rPr>
          <w:rFonts w:asciiTheme="majorHAnsi" w:hAnsiTheme="majorHAnsi" w:cstheme="majorHAnsi"/>
          <w:sz w:val="24"/>
          <w:szCs w:val="24"/>
        </w:rPr>
        <w:t>e</w:t>
      </w:r>
      <w:r w:rsidR="00AA0337" w:rsidRPr="00A04B7F">
        <w:rPr>
          <w:rFonts w:asciiTheme="majorHAnsi" w:hAnsiTheme="majorHAnsi" w:cstheme="majorHAnsi"/>
          <w:sz w:val="24"/>
          <w:szCs w:val="24"/>
        </w:rPr>
        <w:t xml:space="preserve">dit Icon to </w:t>
      </w:r>
      <w:r w:rsidR="00B2017B" w:rsidRPr="00A04B7F">
        <w:rPr>
          <w:rFonts w:asciiTheme="majorHAnsi" w:hAnsiTheme="majorHAnsi" w:cstheme="majorHAnsi"/>
          <w:sz w:val="24"/>
          <w:szCs w:val="24"/>
        </w:rPr>
        <w:t>e</w:t>
      </w:r>
      <w:r w:rsidR="00AA0337" w:rsidRPr="00A04B7F">
        <w:rPr>
          <w:rFonts w:asciiTheme="majorHAnsi" w:hAnsiTheme="majorHAnsi" w:cstheme="majorHAnsi"/>
          <w:sz w:val="24"/>
          <w:szCs w:val="24"/>
        </w:rPr>
        <w:t>dit the customer details</w:t>
      </w:r>
      <w:r w:rsidR="00B2017B" w:rsidRPr="00A04B7F">
        <w:rPr>
          <w:rFonts w:asciiTheme="majorHAnsi" w:hAnsiTheme="majorHAnsi" w:cstheme="majorHAnsi"/>
          <w:sz w:val="24"/>
          <w:szCs w:val="24"/>
        </w:rPr>
        <w:t xml:space="preserve"> using </w:t>
      </w:r>
      <w:r w:rsidR="00115018" w:rsidRPr="00A04B7F">
        <w:rPr>
          <w:rFonts w:asciiTheme="majorHAnsi" w:hAnsiTheme="majorHAnsi" w:cstheme="majorHAnsi"/>
          <w:sz w:val="24"/>
          <w:szCs w:val="24"/>
        </w:rPr>
        <w:t>form</w:t>
      </w:r>
      <w:r w:rsidR="00AA0337" w:rsidRPr="00A04B7F">
        <w:rPr>
          <w:rFonts w:asciiTheme="majorHAnsi" w:hAnsiTheme="majorHAnsi" w:cstheme="majorHAnsi"/>
          <w:sz w:val="24"/>
          <w:szCs w:val="24"/>
        </w:rPr>
        <w:t>)</w:t>
      </w:r>
    </w:p>
    <w:p w14:paraId="6871ED22" w14:textId="29DC0EBD" w:rsidR="00D32599" w:rsidRPr="00A04B7F" w:rsidRDefault="00D32599" w:rsidP="00D32599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Customer City</w:t>
      </w:r>
    </w:p>
    <w:p w14:paraId="7A2E33A9" w14:textId="6135A151" w:rsidR="00D32599" w:rsidRPr="00A04B7F" w:rsidRDefault="00D32599" w:rsidP="00D32599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Customer State</w:t>
      </w:r>
    </w:p>
    <w:p w14:paraId="51FCC9AE" w14:textId="77777777" w:rsidR="00F42BD5" w:rsidRPr="00A04B7F" w:rsidRDefault="00F42BD5" w:rsidP="00F42BD5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Customer Gender (Male/Female icons should be displayed  based on gender value)</w:t>
      </w:r>
    </w:p>
    <w:p w14:paraId="617A79F7" w14:textId="73C8472F" w:rsidR="00CD010A" w:rsidRPr="00A04B7F" w:rsidRDefault="007A1CE4" w:rsidP="00D32599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View</w:t>
      </w:r>
      <w:r w:rsidR="00CD010A" w:rsidRPr="00A04B7F">
        <w:rPr>
          <w:rFonts w:asciiTheme="majorHAnsi" w:hAnsiTheme="majorHAnsi" w:cstheme="majorHAnsi"/>
          <w:sz w:val="24"/>
          <w:szCs w:val="24"/>
        </w:rPr>
        <w:t xml:space="preserve"> Orders (Link to be</w:t>
      </w:r>
      <w:r w:rsidR="00E73266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CD010A" w:rsidRPr="00A04B7F">
        <w:rPr>
          <w:rFonts w:asciiTheme="majorHAnsi" w:hAnsiTheme="majorHAnsi" w:cstheme="majorHAnsi"/>
          <w:sz w:val="24"/>
          <w:szCs w:val="24"/>
        </w:rPr>
        <w:t>crea</w:t>
      </w:r>
      <w:r w:rsidRPr="00A04B7F">
        <w:rPr>
          <w:rFonts w:asciiTheme="majorHAnsi" w:hAnsiTheme="majorHAnsi" w:cstheme="majorHAnsi"/>
          <w:sz w:val="24"/>
          <w:szCs w:val="24"/>
        </w:rPr>
        <w:t>t</w:t>
      </w:r>
      <w:r w:rsidR="00CD010A" w:rsidRPr="00A04B7F">
        <w:rPr>
          <w:rFonts w:asciiTheme="majorHAnsi" w:hAnsiTheme="majorHAnsi" w:cstheme="majorHAnsi"/>
          <w:sz w:val="24"/>
          <w:szCs w:val="24"/>
        </w:rPr>
        <w:t>ed</w:t>
      </w:r>
      <w:r w:rsidRPr="00A04B7F">
        <w:rPr>
          <w:rFonts w:asciiTheme="majorHAnsi" w:hAnsiTheme="majorHAnsi" w:cstheme="majorHAnsi"/>
          <w:sz w:val="24"/>
          <w:szCs w:val="24"/>
        </w:rPr>
        <w:t xml:space="preserve"> for showing the </w:t>
      </w:r>
      <w:r w:rsidR="00EF1881" w:rsidRPr="00A04B7F">
        <w:rPr>
          <w:rFonts w:asciiTheme="majorHAnsi" w:hAnsiTheme="majorHAnsi" w:cstheme="majorHAnsi"/>
          <w:sz w:val="24"/>
          <w:szCs w:val="24"/>
        </w:rPr>
        <w:t xml:space="preserve">orders of the </w:t>
      </w:r>
      <w:r w:rsidR="00CE0BF9" w:rsidRPr="00A04B7F">
        <w:rPr>
          <w:rFonts w:asciiTheme="majorHAnsi" w:hAnsiTheme="majorHAnsi" w:cstheme="majorHAnsi"/>
          <w:sz w:val="24"/>
          <w:szCs w:val="24"/>
        </w:rPr>
        <w:t xml:space="preserve">specific </w:t>
      </w:r>
      <w:r w:rsidR="00EF1881" w:rsidRPr="00A04B7F">
        <w:rPr>
          <w:rFonts w:asciiTheme="majorHAnsi" w:hAnsiTheme="majorHAnsi" w:cstheme="majorHAnsi"/>
          <w:sz w:val="24"/>
          <w:szCs w:val="24"/>
        </w:rPr>
        <w:t>customer</w:t>
      </w:r>
      <w:r w:rsidR="00CD010A" w:rsidRPr="00A04B7F">
        <w:rPr>
          <w:rFonts w:asciiTheme="majorHAnsi" w:hAnsiTheme="majorHAnsi" w:cstheme="majorHAnsi"/>
          <w:sz w:val="24"/>
          <w:szCs w:val="24"/>
        </w:rPr>
        <w:t>)</w:t>
      </w:r>
    </w:p>
    <w:p w14:paraId="4557307C" w14:textId="238B6CA5" w:rsidR="001508CF" w:rsidRPr="00A04B7F" w:rsidRDefault="00124E62" w:rsidP="00124E62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 to set the</w:t>
      </w:r>
      <w:r w:rsidR="008E3607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width &amp; height of Edit, Male/Female Icon</w:t>
      </w:r>
      <w:r w:rsidR="001508CF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52EEE10E" w14:textId="758C14E2" w:rsidR="001508CF" w:rsidRPr="00A04B7F" w:rsidRDefault="001508CF" w:rsidP="00124E62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Use CSS3 to set the </w:t>
      </w:r>
      <w:r w:rsidR="00B162C4" w:rsidRPr="00A04B7F">
        <w:rPr>
          <w:rFonts w:asciiTheme="majorHAnsi" w:hAnsiTheme="majorHAnsi" w:cstheme="majorHAnsi"/>
          <w:sz w:val="24"/>
          <w:szCs w:val="24"/>
        </w:rPr>
        <w:t xml:space="preserve">color &amp; </w:t>
      </w:r>
      <w:r w:rsidRPr="00A04B7F">
        <w:rPr>
          <w:rFonts w:asciiTheme="majorHAnsi" w:hAnsiTheme="majorHAnsi" w:cstheme="majorHAnsi"/>
          <w:sz w:val="24"/>
          <w:szCs w:val="24"/>
        </w:rPr>
        <w:t>background color f</w:t>
      </w:r>
      <w:r w:rsidR="00CE2B0E" w:rsidRPr="00A04B7F">
        <w:rPr>
          <w:rFonts w:asciiTheme="majorHAnsi" w:hAnsiTheme="majorHAnsi" w:cstheme="majorHAnsi"/>
          <w:sz w:val="24"/>
          <w:szCs w:val="24"/>
        </w:rPr>
        <w:t>or element holding Customer Name &amp; Edit icon.</w:t>
      </w:r>
    </w:p>
    <w:p w14:paraId="5B5379CA" w14:textId="4BA70A99" w:rsidR="00124E62" w:rsidRPr="00A04B7F" w:rsidRDefault="00124E62" w:rsidP="008902D5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Use CSS3 to set the </w:t>
      </w:r>
      <w:r w:rsidR="00FE22D1" w:rsidRPr="00A04B7F">
        <w:rPr>
          <w:rFonts w:asciiTheme="majorHAnsi" w:hAnsiTheme="majorHAnsi" w:cstheme="majorHAnsi"/>
          <w:sz w:val="24"/>
          <w:szCs w:val="24"/>
        </w:rPr>
        <w:t xml:space="preserve">border </w:t>
      </w:r>
      <w:r w:rsidR="00127AAB" w:rsidRPr="00A04B7F">
        <w:rPr>
          <w:rFonts w:asciiTheme="majorHAnsi" w:hAnsiTheme="majorHAnsi" w:cstheme="majorHAnsi"/>
          <w:sz w:val="24"/>
          <w:szCs w:val="24"/>
        </w:rPr>
        <w:t xml:space="preserve">&amp; margin </w:t>
      </w:r>
      <w:r w:rsidR="00FE22D1" w:rsidRPr="00A04B7F">
        <w:rPr>
          <w:rFonts w:asciiTheme="majorHAnsi" w:hAnsiTheme="majorHAnsi" w:cstheme="majorHAnsi"/>
          <w:sz w:val="24"/>
          <w:szCs w:val="24"/>
        </w:rPr>
        <w:t xml:space="preserve">for </w:t>
      </w:r>
      <w:r w:rsidR="0003767F" w:rsidRPr="00A04B7F">
        <w:rPr>
          <w:rFonts w:asciiTheme="majorHAnsi" w:hAnsiTheme="majorHAnsi" w:cstheme="majorHAnsi"/>
          <w:sz w:val="24"/>
          <w:szCs w:val="24"/>
        </w:rPr>
        <w:t>container tag holding Customer Details.</w:t>
      </w:r>
    </w:p>
    <w:p w14:paraId="41FED2C1" w14:textId="4D45BA70" w:rsidR="00D6222A" w:rsidRPr="00A04B7F" w:rsidRDefault="00D6222A" w:rsidP="008A42E8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CustomerDetailsCardLayout.html:</w:t>
      </w:r>
    </w:p>
    <w:p w14:paraId="3B1D689C" w14:textId="6A290A27" w:rsidR="00F82257" w:rsidRDefault="00BA0509" w:rsidP="00AD6FED">
      <w:pPr>
        <w:pStyle w:val="ParagraphText"/>
        <w:spacing w:before="120"/>
        <w:jc w:val="center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13A2DDAD" wp14:editId="1781D084">
            <wp:extent cx="641032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1146" w14:textId="77777777" w:rsidR="00F82257" w:rsidRDefault="00F82257" w:rsidP="00D44BE3">
      <w:pPr>
        <w:pStyle w:val="ParagraphText"/>
        <w:spacing w:before="120"/>
        <w:rPr>
          <w:rFonts w:asciiTheme="majorHAnsi" w:hAnsiTheme="majorHAnsi" w:cstheme="majorHAnsi"/>
          <w:b/>
          <w:bCs/>
          <w:sz w:val="22"/>
        </w:rPr>
      </w:pPr>
    </w:p>
    <w:p w14:paraId="655FA71D" w14:textId="77777777" w:rsidR="00AD72BC" w:rsidRDefault="00AD72BC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5B163CC1" w14:textId="768333A9" w:rsidR="00357709" w:rsidRPr="00C3376F" w:rsidRDefault="00357709" w:rsidP="00357709">
      <w:pPr>
        <w:pStyle w:val="MphasiS-HeadingTextCalibri16PtBold"/>
      </w:pPr>
      <w:bookmarkStart w:id="18" w:name="_Toc74743420"/>
      <w:r>
        <w:lastRenderedPageBreak/>
        <w:t>Problem Statement</w:t>
      </w:r>
      <w:r w:rsidRPr="00C3376F">
        <w:t xml:space="preserve"> </w:t>
      </w:r>
      <w:r w:rsidR="002757F7">
        <w:t>4</w:t>
      </w:r>
      <w:r>
        <w:t xml:space="preserve">: </w:t>
      </w:r>
      <w:r w:rsidR="00652CAA" w:rsidRPr="00652CAA">
        <w:t>Designing the List Layout for Customer Details</w:t>
      </w:r>
      <w:bookmarkEnd w:id="18"/>
    </w:p>
    <w:p w14:paraId="7F25A37B" w14:textId="2BBCF8AD" w:rsidR="00357709" w:rsidRPr="00A04B7F" w:rsidRDefault="00357709" w:rsidP="00251437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Create a </w:t>
      </w:r>
      <w:r w:rsidR="005E7B52" w:rsidRPr="00A04B7F">
        <w:rPr>
          <w:rFonts w:asciiTheme="majorHAnsi" w:hAnsiTheme="majorHAnsi" w:cstheme="majorHAnsi"/>
          <w:b/>
          <w:bCs/>
          <w:sz w:val="24"/>
          <w:szCs w:val="24"/>
        </w:rPr>
        <w:t>CustomerDetailsListLayout.html</w:t>
      </w:r>
      <w:r w:rsidR="005E7B52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as per below image to display below customer details</w:t>
      </w:r>
      <w:r w:rsidR="0041726B" w:rsidRPr="00A04B7F">
        <w:rPr>
          <w:rFonts w:asciiTheme="majorHAnsi" w:hAnsiTheme="majorHAnsi" w:cstheme="majorHAnsi"/>
          <w:sz w:val="24"/>
          <w:szCs w:val="24"/>
        </w:rPr>
        <w:t xml:space="preserve"> in </w:t>
      </w:r>
      <w:r w:rsidR="00F97D51" w:rsidRPr="00A04B7F">
        <w:rPr>
          <w:rFonts w:asciiTheme="majorHAnsi" w:hAnsiTheme="majorHAnsi" w:cstheme="majorHAnsi"/>
          <w:sz w:val="24"/>
          <w:szCs w:val="24"/>
        </w:rPr>
        <w:t>list</w:t>
      </w:r>
      <w:r w:rsidR="0041726B" w:rsidRPr="00A04B7F">
        <w:rPr>
          <w:rFonts w:asciiTheme="majorHAnsi" w:hAnsiTheme="majorHAnsi" w:cstheme="majorHAnsi"/>
          <w:sz w:val="24"/>
          <w:szCs w:val="24"/>
        </w:rPr>
        <w:t xml:space="preserve"> format</w:t>
      </w:r>
      <w:r w:rsidRPr="00A04B7F">
        <w:rPr>
          <w:rFonts w:asciiTheme="majorHAnsi" w:hAnsiTheme="majorHAnsi" w:cstheme="majorHAnsi"/>
          <w:sz w:val="24"/>
          <w:szCs w:val="24"/>
        </w:rPr>
        <w:t>.</w:t>
      </w:r>
    </w:p>
    <w:p w14:paraId="226ADD48" w14:textId="6F0BDC01" w:rsidR="00016110" w:rsidRPr="00A04B7F" w:rsidRDefault="00016110" w:rsidP="00016110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First Name</w:t>
      </w:r>
      <w:r w:rsidR="004547AC" w:rsidRPr="00A04B7F">
        <w:rPr>
          <w:rFonts w:asciiTheme="majorHAnsi" w:hAnsiTheme="majorHAnsi" w:cstheme="majorHAnsi"/>
          <w:sz w:val="24"/>
          <w:szCs w:val="24"/>
        </w:rPr>
        <w:t xml:space="preserve"> (Link to be created for showing the </w:t>
      </w:r>
      <w:r w:rsidR="00316940" w:rsidRPr="00A04B7F">
        <w:rPr>
          <w:rFonts w:asciiTheme="majorHAnsi" w:hAnsiTheme="majorHAnsi" w:cstheme="majorHAnsi"/>
          <w:sz w:val="24"/>
          <w:szCs w:val="24"/>
        </w:rPr>
        <w:t>details of</w:t>
      </w:r>
      <w:r w:rsidR="004547AC" w:rsidRPr="00A04B7F">
        <w:rPr>
          <w:rFonts w:asciiTheme="majorHAnsi" w:hAnsiTheme="majorHAnsi" w:cstheme="majorHAnsi"/>
          <w:sz w:val="24"/>
          <w:szCs w:val="24"/>
        </w:rPr>
        <w:t xml:space="preserve"> customer)</w:t>
      </w:r>
    </w:p>
    <w:p w14:paraId="78B7DADC" w14:textId="5D61F8FE" w:rsidR="00016110" w:rsidRPr="00A04B7F" w:rsidRDefault="00016110" w:rsidP="00016110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Last Name</w:t>
      </w:r>
    </w:p>
    <w:p w14:paraId="129A19CB" w14:textId="4218803A" w:rsidR="007A7646" w:rsidRPr="00A04B7F" w:rsidRDefault="007A7646" w:rsidP="00016110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Address</w:t>
      </w:r>
    </w:p>
    <w:p w14:paraId="59331C0F" w14:textId="6B5577DB" w:rsidR="00686094" w:rsidRPr="00A04B7F" w:rsidRDefault="00686094" w:rsidP="00686094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City</w:t>
      </w:r>
    </w:p>
    <w:p w14:paraId="18C84345" w14:textId="459D9661" w:rsidR="00686094" w:rsidRPr="00A04B7F" w:rsidRDefault="00686094" w:rsidP="00686094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State</w:t>
      </w:r>
    </w:p>
    <w:p w14:paraId="499EDEAE" w14:textId="76FE19C9" w:rsidR="00B7362E" w:rsidRPr="00A04B7F" w:rsidRDefault="00B7362E" w:rsidP="00686094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Order Total</w:t>
      </w:r>
      <w:r w:rsidR="00CB3404" w:rsidRPr="00A04B7F">
        <w:rPr>
          <w:rFonts w:asciiTheme="majorHAnsi" w:hAnsiTheme="majorHAnsi" w:cstheme="majorHAnsi"/>
          <w:sz w:val="24"/>
          <w:szCs w:val="24"/>
        </w:rPr>
        <w:t xml:space="preserve"> in USD</w:t>
      </w:r>
      <w:r w:rsidRPr="00A04B7F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42D39F24" w14:textId="77777777" w:rsidR="00C9346C" w:rsidRPr="00A04B7F" w:rsidRDefault="00C9346C" w:rsidP="00C9346C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Customer Gender (Male/Female icons should be displayed  based on gender value)</w:t>
      </w:r>
    </w:p>
    <w:p w14:paraId="55C95D0C" w14:textId="554583C2" w:rsidR="00686094" w:rsidRPr="00A04B7F" w:rsidRDefault="00686094" w:rsidP="00686094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View Orders (Link to be created for showing the orders of the </w:t>
      </w:r>
      <w:r w:rsidR="009456FD" w:rsidRPr="00A04B7F">
        <w:rPr>
          <w:rFonts w:asciiTheme="majorHAnsi" w:hAnsiTheme="majorHAnsi" w:cstheme="majorHAnsi"/>
          <w:sz w:val="24"/>
          <w:szCs w:val="24"/>
        </w:rPr>
        <w:t xml:space="preserve">specific </w:t>
      </w:r>
      <w:r w:rsidRPr="00A04B7F">
        <w:rPr>
          <w:rFonts w:asciiTheme="majorHAnsi" w:hAnsiTheme="majorHAnsi" w:cstheme="majorHAnsi"/>
          <w:sz w:val="24"/>
          <w:szCs w:val="24"/>
        </w:rPr>
        <w:t>customer)</w:t>
      </w:r>
    </w:p>
    <w:p w14:paraId="66DC9406" w14:textId="128A0DA3" w:rsidR="00EF45D9" w:rsidRPr="00A04B7F" w:rsidRDefault="00D948C2" w:rsidP="00686094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</w:t>
      </w:r>
      <w:r w:rsidR="002232DB" w:rsidRPr="00A04B7F">
        <w:rPr>
          <w:rFonts w:asciiTheme="majorHAnsi" w:hAnsiTheme="majorHAnsi" w:cstheme="majorHAnsi"/>
          <w:sz w:val="24"/>
          <w:szCs w:val="24"/>
        </w:rPr>
        <w:t>3</w:t>
      </w:r>
      <w:r w:rsidRPr="00A04B7F">
        <w:rPr>
          <w:rFonts w:asciiTheme="majorHAnsi" w:hAnsiTheme="majorHAnsi" w:cstheme="majorHAnsi"/>
          <w:sz w:val="24"/>
          <w:szCs w:val="24"/>
        </w:rPr>
        <w:t xml:space="preserve"> to set </w:t>
      </w:r>
      <w:r w:rsidR="0006626E" w:rsidRPr="00A04B7F">
        <w:rPr>
          <w:rFonts w:asciiTheme="majorHAnsi" w:hAnsiTheme="majorHAnsi" w:cstheme="majorHAnsi"/>
          <w:sz w:val="24"/>
          <w:szCs w:val="24"/>
        </w:rPr>
        <w:t xml:space="preserve">width, height &amp; </w:t>
      </w:r>
      <w:r w:rsidR="00787E50" w:rsidRPr="00A04B7F">
        <w:rPr>
          <w:rFonts w:asciiTheme="majorHAnsi" w:hAnsiTheme="majorHAnsi" w:cstheme="majorHAnsi"/>
          <w:sz w:val="24"/>
          <w:szCs w:val="24"/>
        </w:rPr>
        <w:t xml:space="preserve">margin to </w:t>
      </w:r>
      <w:r w:rsidR="00260342" w:rsidRPr="00A04B7F">
        <w:rPr>
          <w:rFonts w:asciiTheme="majorHAnsi" w:hAnsiTheme="majorHAnsi" w:cstheme="majorHAnsi"/>
          <w:sz w:val="24"/>
          <w:szCs w:val="24"/>
        </w:rPr>
        <w:t>Male</w:t>
      </w:r>
      <w:r w:rsidR="00787E50" w:rsidRPr="00A04B7F">
        <w:rPr>
          <w:rFonts w:asciiTheme="majorHAnsi" w:hAnsiTheme="majorHAnsi" w:cstheme="majorHAnsi"/>
          <w:sz w:val="24"/>
          <w:szCs w:val="24"/>
        </w:rPr>
        <w:t>/</w:t>
      </w:r>
      <w:r w:rsidR="00260342" w:rsidRPr="00A04B7F">
        <w:rPr>
          <w:rFonts w:asciiTheme="majorHAnsi" w:hAnsiTheme="majorHAnsi" w:cstheme="majorHAnsi"/>
          <w:sz w:val="24"/>
          <w:szCs w:val="24"/>
        </w:rPr>
        <w:t>Female icon &amp; Customer icon</w:t>
      </w:r>
      <w:r w:rsidR="002F767E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4893A174" w14:textId="39DA39FB" w:rsidR="00151AFA" w:rsidRPr="00A04B7F" w:rsidRDefault="00151AFA" w:rsidP="00686094">
      <w:pPr>
        <w:pStyle w:val="ParagraphText"/>
        <w:numPr>
          <w:ilvl w:val="0"/>
          <w:numId w:val="3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</w:t>
      </w:r>
      <w:r w:rsidR="00BD134F" w:rsidRPr="00A04B7F">
        <w:rPr>
          <w:rFonts w:asciiTheme="majorHAnsi" w:hAnsiTheme="majorHAnsi" w:cstheme="majorHAnsi"/>
          <w:sz w:val="24"/>
          <w:szCs w:val="24"/>
        </w:rPr>
        <w:t xml:space="preserve"> to apply different properties</w:t>
      </w:r>
      <w:r w:rsidR="006F03A6" w:rsidRPr="00A04B7F">
        <w:rPr>
          <w:rFonts w:asciiTheme="majorHAnsi" w:hAnsiTheme="majorHAnsi" w:cstheme="majorHAnsi"/>
          <w:sz w:val="24"/>
          <w:szCs w:val="24"/>
        </w:rPr>
        <w:t xml:space="preserve"> (cell spacing, cellpadding)</w:t>
      </w:r>
      <w:r w:rsidR="00BD134F" w:rsidRPr="00A04B7F">
        <w:rPr>
          <w:rFonts w:asciiTheme="majorHAnsi" w:hAnsiTheme="majorHAnsi" w:cstheme="majorHAnsi"/>
          <w:sz w:val="24"/>
          <w:szCs w:val="24"/>
        </w:rPr>
        <w:t xml:space="preserve"> to </w:t>
      </w:r>
      <w:r w:rsidR="006F03A6" w:rsidRPr="00A04B7F">
        <w:rPr>
          <w:rFonts w:asciiTheme="majorHAnsi" w:hAnsiTheme="majorHAnsi" w:cstheme="majorHAnsi"/>
          <w:sz w:val="24"/>
          <w:szCs w:val="24"/>
        </w:rPr>
        <w:t>table.</w:t>
      </w:r>
    </w:p>
    <w:p w14:paraId="1EC3C505" w14:textId="53739BED" w:rsidR="002B4A02" w:rsidRPr="00A04B7F" w:rsidRDefault="00DB2D01" w:rsidP="00D44BE3">
      <w:pPr>
        <w:pStyle w:val="ParagraphText"/>
        <w:spacing w:before="120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CustomerDetailsListLayout</w:t>
      </w:r>
      <w:r w:rsidR="000C3242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F258A5" w:rsidRPr="00A04B7F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DA69012" w14:textId="2D9465E6" w:rsidR="002B4A02" w:rsidRDefault="001A72AC" w:rsidP="00E56D9E">
      <w:pPr>
        <w:pStyle w:val="ParagraphText"/>
        <w:spacing w:after="0" w:line="360" w:lineRule="auto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63246835" wp14:editId="32EC480A">
            <wp:extent cx="6419215" cy="31623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D294" w14:textId="77777777" w:rsidR="000C3242" w:rsidRDefault="000C3242">
      <w:pPr>
        <w:rPr>
          <w:rFonts w:asciiTheme="majorHAnsi" w:eastAsia="Times New Roman" w:hAnsiTheme="majorHAnsi" w:cstheme="majorHAnsi"/>
          <w:b/>
          <w:bCs/>
          <w:sz w:val="22"/>
          <w:szCs w:val="20"/>
        </w:rPr>
      </w:pPr>
      <w:r>
        <w:rPr>
          <w:rFonts w:asciiTheme="majorHAnsi" w:hAnsiTheme="majorHAnsi" w:cstheme="majorHAnsi"/>
          <w:b/>
          <w:bCs/>
          <w:sz w:val="22"/>
        </w:rPr>
        <w:br w:type="page"/>
      </w:r>
    </w:p>
    <w:p w14:paraId="013DAF35" w14:textId="792FB7DC" w:rsidR="0060008D" w:rsidRPr="00C3376F" w:rsidRDefault="0060008D" w:rsidP="0060008D">
      <w:pPr>
        <w:pStyle w:val="MphasiS-HeadingTextCalibri16PtBold"/>
      </w:pPr>
      <w:bookmarkStart w:id="19" w:name="_Toc74743421"/>
      <w:r>
        <w:lastRenderedPageBreak/>
        <w:t>Problem Statement</w:t>
      </w:r>
      <w:r w:rsidRPr="00C3376F">
        <w:t xml:space="preserve"> </w:t>
      </w:r>
      <w:r>
        <w:t xml:space="preserve">5: </w:t>
      </w:r>
      <w:r w:rsidR="00740D10" w:rsidRPr="00740D10">
        <w:t xml:space="preserve">Designing </w:t>
      </w:r>
      <w:r w:rsidR="009B2B45" w:rsidRPr="00740D10">
        <w:t>Customer Details</w:t>
      </w:r>
      <w:r w:rsidR="00740D10" w:rsidRPr="00740D10">
        <w:t xml:space="preserve"> Page </w:t>
      </w:r>
      <w:r w:rsidR="009B2B45">
        <w:t xml:space="preserve">using </w:t>
      </w:r>
      <w:r w:rsidR="00740D10" w:rsidRPr="00740D10">
        <w:t xml:space="preserve">Container </w:t>
      </w:r>
      <w:r w:rsidR="00C94783">
        <w:t>Tag</w:t>
      </w:r>
      <w:bookmarkEnd w:id="19"/>
    </w:p>
    <w:p w14:paraId="6D05D990" w14:textId="47A4DFF3" w:rsidR="0060008D" w:rsidRPr="00A04B7F" w:rsidRDefault="0060008D" w:rsidP="00251437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Create a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44777" w:rsidRPr="00A04B7F">
        <w:rPr>
          <w:rFonts w:asciiTheme="majorHAnsi" w:hAnsiTheme="majorHAnsi" w:cstheme="majorHAnsi"/>
          <w:b/>
          <w:bCs/>
          <w:sz w:val="24"/>
          <w:szCs w:val="24"/>
        </w:rPr>
        <w:t>GetCustomerDetails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.html </w:t>
      </w:r>
      <w:r w:rsidRPr="00A04B7F">
        <w:rPr>
          <w:rFonts w:asciiTheme="majorHAnsi" w:hAnsiTheme="majorHAnsi" w:cstheme="majorHAnsi"/>
          <w:sz w:val="24"/>
          <w:szCs w:val="24"/>
        </w:rPr>
        <w:t xml:space="preserve">as per below image to </w:t>
      </w:r>
      <w:r w:rsidR="00BE2C71" w:rsidRPr="00A04B7F">
        <w:rPr>
          <w:rFonts w:asciiTheme="majorHAnsi" w:hAnsiTheme="majorHAnsi" w:cstheme="majorHAnsi"/>
          <w:sz w:val="24"/>
          <w:szCs w:val="24"/>
        </w:rPr>
        <w:t xml:space="preserve">show the </w:t>
      </w:r>
      <w:r w:rsidR="004C2B9D" w:rsidRPr="00A04B7F">
        <w:rPr>
          <w:rFonts w:asciiTheme="majorHAnsi" w:hAnsiTheme="majorHAnsi" w:cstheme="majorHAnsi"/>
          <w:sz w:val="24"/>
          <w:szCs w:val="24"/>
        </w:rPr>
        <w:t>below</w:t>
      </w:r>
      <w:r w:rsidR="00263286" w:rsidRPr="00A04B7F">
        <w:rPr>
          <w:rFonts w:asciiTheme="majorHAnsi" w:hAnsiTheme="majorHAnsi" w:cstheme="majorHAnsi"/>
          <w:sz w:val="24"/>
          <w:szCs w:val="24"/>
        </w:rPr>
        <w:t xml:space="preserve"> customer information</w:t>
      </w:r>
      <w:r w:rsidR="00644683" w:rsidRPr="00A04B7F">
        <w:rPr>
          <w:rFonts w:asciiTheme="majorHAnsi" w:hAnsiTheme="majorHAnsi" w:cstheme="majorHAnsi"/>
          <w:sz w:val="24"/>
          <w:szCs w:val="24"/>
        </w:rPr>
        <w:t xml:space="preserve"> using</w:t>
      </w:r>
      <w:r w:rsidR="00DA4B12" w:rsidRPr="00A04B7F">
        <w:rPr>
          <w:rFonts w:asciiTheme="majorHAnsi" w:hAnsiTheme="majorHAnsi" w:cstheme="majorHAnsi"/>
          <w:sz w:val="24"/>
          <w:szCs w:val="24"/>
        </w:rPr>
        <w:t xml:space="preserve"> container tags</w:t>
      </w:r>
      <w:r w:rsidR="0007550D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658CECCA" w14:textId="0CF215E9" w:rsidR="005718C5" w:rsidRPr="00A04B7F" w:rsidRDefault="005718C5" w:rsidP="004C2B9D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Male/Female Icon</w:t>
      </w:r>
      <w:r w:rsidR="00E22126" w:rsidRPr="00A04B7F">
        <w:rPr>
          <w:rFonts w:asciiTheme="majorHAnsi" w:hAnsiTheme="majorHAnsi" w:cstheme="majorHAnsi"/>
          <w:sz w:val="24"/>
          <w:szCs w:val="24"/>
        </w:rPr>
        <w:t xml:space="preserve"> should be displayed based on gender value.</w:t>
      </w:r>
    </w:p>
    <w:p w14:paraId="60760411" w14:textId="7E7EE7BB" w:rsidR="004C2B9D" w:rsidRPr="00A04B7F" w:rsidRDefault="004C2B9D" w:rsidP="004C2B9D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Na</w:t>
      </w:r>
      <w:r w:rsidR="00DC715D" w:rsidRPr="00A04B7F">
        <w:rPr>
          <w:rFonts w:asciiTheme="majorHAnsi" w:hAnsiTheme="majorHAnsi" w:cstheme="majorHAnsi"/>
          <w:sz w:val="24"/>
          <w:szCs w:val="24"/>
        </w:rPr>
        <w:t>me</w:t>
      </w:r>
    </w:p>
    <w:p w14:paraId="28FB66FC" w14:textId="78687537" w:rsidR="00DC715D" w:rsidRPr="00A04B7F" w:rsidRDefault="00DC715D" w:rsidP="004C2B9D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Address</w:t>
      </w:r>
    </w:p>
    <w:p w14:paraId="5A65A688" w14:textId="55A576D5" w:rsidR="00DC715D" w:rsidRPr="00A04B7F" w:rsidRDefault="00DC715D" w:rsidP="004C2B9D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State</w:t>
      </w:r>
    </w:p>
    <w:p w14:paraId="47CCA1DE" w14:textId="2E8B7B89" w:rsidR="00DC715D" w:rsidRPr="00A04B7F" w:rsidRDefault="00DC715D" w:rsidP="004C2B9D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City</w:t>
      </w:r>
    </w:p>
    <w:p w14:paraId="51522761" w14:textId="761F9744" w:rsidR="00BE14F4" w:rsidRPr="00A04B7F" w:rsidRDefault="00BE14F4" w:rsidP="004C2B9D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View all Customers (Link to show all the customers</w:t>
      </w:r>
      <w:r w:rsidR="00AB6B8F" w:rsidRPr="00A04B7F">
        <w:rPr>
          <w:rFonts w:asciiTheme="majorHAnsi" w:hAnsiTheme="majorHAnsi" w:cstheme="majorHAnsi"/>
          <w:sz w:val="24"/>
          <w:szCs w:val="24"/>
        </w:rPr>
        <w:t xml:space="preserve"> in card format</w:t>
      </w:r>
      <w:r w:rsidRPr="00A04B7F">
        <w:rPr>
          <w:rFonts w:asciiTheme="majorHAnsi" w:hAnsiTheme="majorHAnsi" w:cstheme="majorHAnsi"/>
          <w:sz w:val="24"/>
          <w:szCs w:val="24"/>
        </w:rPr>
        <w:t>)</w:t>
      </w:r>
    </w:p>
    <w:p w14:paraId="1C7AC6D3" w14:textId="189DC68C" w:rsidR="00E605D1" w:rsidRPr="00A04B7F" w:rsidRDefault="00E605D1" w:rsidP="00E605D1">
      <w:pPr>
        <w:pStyle w:val="ParagraphText"/>
        <w:numPr>
          <w:ilvl w:val="0"/>
          <w:numId w:val="3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Use CSS3 to set width, height, and margin for </w:t>
      </w:r>
      <w:r w:rsidR="005C2E41" w:rsidRPr="00A04B7F">
        <w:rPr>
          <w:rFonts w:asciiTheme="majorHAnsi" w:hAnsiTheme="majorHAnsi" w:cstheme="majorHAnsi"/>
          <w:sz w:val="24"/>
          <w:szCs w:val="24"/>
        </w:rPr>
        <w:t>Male</w:t>
      </w:r>
      <w:r w:rsidR="00C51F0A" w:rsidRPr="00A04B7F">
        <w:rPr>
          <w:rFonts w:asciiTheme="majorHAnsi" w:hAnsiTheme="majorHAnsi" w:cstheme="majorHAnsi"/>
          <w:sz w:val="24"/>
          <w:szCs w:val="24"/>
        </w:rPr>
        <w:t>/Female</w:t>
      </w:r>
      <w:r w:rsidRPr="00A04B7F">
        <w:rPr>
          <w:rFonts w:asciiTheme="majorHAnsi" w:hAnsiTheme="majorHAnsi" w:cstheme="majorHAnsi"/>
          <w:sz w:val="24"/>
          <w:szCs w:val="24"/>
        </w:rPr>
        <w:t xml:space="preserve"> icon &amp; font style for </w:t>
      </w:r>
      <w:r w:rsidR="005C2E41" w:rsidRPr="00A04B7F">
        <w:rPr>
          <w:rFonts w:asciiTheme="majorHAnsi" w:hAnsiTheme="majorHAnsi" w:cstheme="majorHAnsi"/>
          <w:sz w:val="24"/>
          <w:szCs w:val="24"/>
        </w:rPr>
        <w:t>Customer Name.</w:t>
      </w:r>
    </w:p>
    <w:p w14:paraId="14785AFB" w14:textId="1531C285" w:rsidR="0060008D" w:rsidRPr="00EA699F" w:rsidRDefault="00F44777" w:rsidP="00251437">
      <w:pPr>
        <w:pStyle w:val="ParagraphText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GetCustomerDetails</w:t>
      </w:r>
      <w:r w:rsidR="00BE2C71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F258A5" w:rsidRPr="00A04B7F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676B48D" w14:textId="60DE2382" w:rsidR="0060008D" w:rsidRDefault="00E46DEA" w:rsidP="002D3BD7">
      <w:pPr>
        <w:jc w:val="center"/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rPr>
          <w:noProof/>
        </w:rPr>
        <w:drawing>
          <wp:inline distT="0" distB="0" distL="0" distR="0" wp14:anchorId="7F95E411" wp14:editId="11861B9D">
            <wp:extent cx="6419215" cy="304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08D">
        <w:br w:type="page"/>
      </w:r>
    </w:p>
    <w:p w14:paraId="6DD0BE2C" w14:textId="12DE4881" w:rsidR="00BD51E0" w:rsidRDefault="00BD51E0" w:rsidP="00BD51E0">
      <w:pPr>
        <w:pStyle w:val="MphasiS-HeadingTextCalibri16PtBold"/>
      </w:pPr>
      <w:bookmarkStart w:id="20" w:name="_Toc74743422"/>
      <w:r>
        <w:lastRenderedPageBreak/>
        <w:t>Problem Statement</w:t>
      </w:r>
      <w:r w:rsidRPr="00C3376F">
        <w:t xml:space="preserve"> </w:t>
      </w:r>
      <w:r w:rsidR="007436B3">
        <w:t>6</w:t>
      </w:r>
      <w:r>
        <w:t xml:space="preserve">: </w:t>
      </w:r>
      <w:r w:rsidR="008A70B6" w:rsidRPr="00685D18">
        <w:t xml:space="preserve">Designing Form </w:t>
      </w:r>
      <w:r w:rsidR="008A70B6">
        <w:t xml:space="preserve">to </w:t>
      </w:r>
      <w:r w:rsidR="00F75C38">
        <w:t xml:space="preserve">Add Customer </w:t>
      </w:r>
      <w:r w:rsidR="00E4709E">
        <w:t>D</w:t>
      </w:r>
      <w:r w:rsidR="00F75C38">
        <w:t xml:space="preserve">etails using </w:t>
      </w:r>
      <w:r>
        <w:t>HTML5 Form</w:t>
      </w:r>
      <w:r w:rsidR="00F75C38">
        <w:t>s</w:t>
      </w:r>
      <w:r>
        <w:t xml:space="preserve"> </w:t>
      </w:r>
      <w:r w:rsidR="00916FA3">
        <w:t>Fields</w:t>
      </w:r>
      <w:bookmarkEnd w:id="20"/>
    </w:p>
    <w:p w14:paraId="32117568" w14:textId="3F8BC1C2" w:rsidR="0039109B" w:rsidRPr="00A04B7F" w:rsidRDefault="0039109B" w:rsidP="0080526F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Create </w:t>
      </w:r>
      <w:r w:rsidR="00265D7F" w:rsidRPr="00A04B7F">
        <w:rPr>
          <w:rFonts w:asciiTheme="majorHAnsi" w:hAnsiTheme="majorHAnsi" w:cstheme="majorHAnsi"/>
          <w:b/>
          <w:bCs/>
          <w:noProof/>
          <w:sz w:val="24"/>
          <w:szCs w:val="24"/>
        </w:rPr>
        <w:t>NewCustomer</w:t>
      </w:r>
      <w:r w:rsidR="0083628B" w:rsidRPr="00A04B7F">
        <w:rPr>
          <w:rFonts w:asciiTheme="majorHAnsi" w:hAnsiTheme="majorHAnsi" w:cstheme="majorHAnsi"/>
          <w:b/>
          <w:bCs/>
          <w:noProof/>
          <w:sz w:val="24"/>
          <w:szCs w:val="24"/>
        </w:rPr>
        <w:t>Details</w:t>
      </w:r>
      <w:r w:rsidR="00081A7A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Pr="00A04B7F">
        <w:rPr>
          <w:rFonts w:asciiTheme="majorHAnsi" w:hAnsiTheme="majorHAnsi" w:cstheme="majorHAnsi"/>
          <w:sz w:val="24"/>
          <w:szCs w:val="24"/>
        </w:rPr>
        <w:t xml:space="preserve"> to accept below customer details &amp; Implement Client-Side validations using</w:t>
      </w:r>
      <w:r w:rsidR="00EC1B92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 xml:space="preserve">HTML5 </w:t>
      </w:r>
      <w:r w:rsidR="00AE0003" w:rsidRPr="00A04B7F">
        <w:rPr>
          <w:rFonts w:asciiTheme="majorHAnsi" w:hAnsiTheme="majorHAnsi" w:cstheme="majorHAnsi"/>
          <w:sz w:val="24"/>
          <w:szCs w:val="24"/>
        </w:rPr>
        <w:t xml:space="preserve">form </w:t>
      </w:r>
      <w:r w:rsidRPr="00A04B7F">
        <w:rPr>
          <w:rFonts w:asciiTheme="majorHAnsi" w:hAnsiTheme="majorHAnsi" w:cstheme="majorHAnsi"/>
          <w:sz w:val="24"/>
          <w:szCs w:val="24"/>
        </w:rPr>
        <w:t>features.</w:t>
      </w:r>
    </w:p>
    <w:p w14:paraId="62D1EB13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First Name:  </w:t>
      </w:r>
    </w:p>
    <w:p w14:paraId="2A341F01" w14:textId="77777777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Text Field: It is required</w:t>
      </w:r>
    </w:p>
    <w:p w14:paraId="2C9640CE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Last Name: </w:t>
      </w:r>
    </w:p>
    <w:p w14:paraId="1B40F7B4" w14:textId="77777777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Text Field: It is required</w:t>
      </w:r>
    </w:p>
    <w:p w14:paraId="266B7834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Email:</w:t>
      </w:r>
    </w:p>
    <w:p w14:paraId="03EF2522" w14:textId="3AEBA3C2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Text Field : It is required &amp; should be a valid email address.</w:t>
      </w:r>
    </w:p>
    <w:p w14:paraId="08702C59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Mobile: </w:t>
      </w:r>
    </w:p>
    <w:p w14:paraId="5261FF23" w14:textId="6EBB1C44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Text Field: It is required &amp; should be valid mobile(10 digits only)</w:t>
      </w:r>
    </w:p>
    <w:p w14:paraId="1485D362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Subscription: </w:t>
      </w:r>
    </w:p>
    <w:p w14:paraId="6D0B1F21" w14:textId="7CF62436" w:rsidR="0039109B" w:rsidRPr="00A04B7F" w:rsidRDefault="00254A89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39109B" w:rsidRPr="00A04B7F">
        <w:rPr>
          <w:rFonts w:asciiTheme="majorHAnsi" w:hAnsiTheme="majorHAnsi" w:cstheme="majorHAnsi"/>
          <w:sz w:val="24"/>
          <w:szCs w:val="24"/>
        </w:rPr>
        <w:t>Checkbox: By default, checked.</w:t>
      </w:r>
    </w:p>
    <w:p w14:paraId="5EB62E98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Gender:</w:t>
      </w:r>
    </w:p>
    <w:p w14:paraId="0E2675EE" w14:textId="58D9375E" w:rsidR="0039109B" w:rsidRPr="00A04B7F" w:rsidRDefault="00254A89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39109B" w:rsidRPr="00A04B7F">
        <w:rPr>
          <w:rFonts w:asciiTheme="majorHAnsi" w:hAnsiTheme="majorHAnsi" w:cstheme="majorHAnsi"/>
          <w:sz w:val="24"/>
          <w:szCs w:val="24"/>
        </w:rPr>
        <w:t>Data List: It is required: Value must be (Male | Female |Other)</w:t>
      </w:r>
    </w:p>
    <w:p w14:paraId="7486F6D6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Date of birth: </w:t>
      </w:r>
    </w:p>
    <w:p w14:paraId="78B8659A" w14:textId="44E50B4F" w:rsidR="0039109B" w:rsidRPr="00A04B7F" w:rsidRDefault="00254A89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39109B" w:rsidRPr="00A04B7F">
        <w:rPr>
          <w:rFonts w:asciiTheme="majorHAnsi" w:hAnsiTheme="majorHAnsi" w:cstheme="majorHAnsi"/>
          <w:sz w:val="24"/>
          <w:szCs w:val="24"/>
        </w:rPr>
        <w:t>Date Picker: It is required &amp; should accept in format (mm/dd/YYYY)</w:t>
      </w:r>
    </w:p>
    <w:p w14:paraId="551EBA82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Favorite color:</w:t>
      </w:r>
    </w:p>
    <w:p w14:paraId="16E5E6EB" w14:textId="77777777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 Color Picker: It is required</w:t>
      </w:r>
    </w:p>
    <w:p w14:paraId="0CD8891C" w14:textId="77777777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Address:</w:t>
      </w:r>
    </w:p>
    <w:p w14:paraId="6A10B270" w14:textId="77925B3D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Text Area:</w:t>
      </w:r>
      <w:r w:rsidR="006C2DE6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It is required</w:t>
      </w:r>
    </w:p>
    <w:p w14:paraId="1D9A6687" w14:textId="5839435D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City:</w:t>
      </w:r>
    </w:p>
    <w:p w14:paraId="475C1BD7" w14:textId="7E09C78C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Drop down:</w:t>
      </w:r>
      <w:r w:rsidR="006C2DE6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It is required.</w:t>
      </w:r>
    </w:p>
    <w:p w14:paraId="33A4D5EE" w14:textId="5A18F9BB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State:</w:t>
      </w:r>
    </w:p>
    <w:p w14:paraId="55AFE899" w14:textId="3BA0AB13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Drop down:</w:t>
      </w:r>
      <w:r w:rsidR="006C2DE6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It is required.</w:t>
      </w:r>
    </w:p>
    <w:p w14:paraId="587B06F4" w14:textId="1DCFC202" w:rsidR="0039109B" w:rsidRPr="00A04B7F" w:rsidRDefault="0039109B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Country</w:t>
      </w:r>
      <w:r w:rsidRPr="00A04B7F">
        <w:rPr>
          <w:rFonts w:asciiTheme="majorHAnsi" w:hAnsiTheme="majorHAnsi" w:cstheme="majorHAnsi"/>
          <w:sz w:val="24"/>
          <w:szCs w:val="24"/>
        </w:rPr>
        <w:t>:</w:t>
      </w:r>
    </w:p>
    <w:p w14:paraId="02C6A286" w14:textId="421BE5B4" w:rsidR="0039109B" w:rsidRPr="00A04B7F" w:rsidRDefault="0039109B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Drop down:</w:t>
      </w:r>
      <w:r w:rsidR="006C2DE6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It is required.</w:t>
      </w:r>
    </w:p>
    <w:p w14:paraId="1642B2A5" w14:textId="465292DB" w:rsidR="00777190" w:rsidRPr="00A04B7F" w:rsidRDefault="00777190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Cancel</w:t>
      </w:r>
      <w:r w:rsidRPr="00A04B7F">
        <w:rPr>
          <w:rFonts w:asciiTheme="majorHAnsi" w:hAnsiTheme="majorHAnsi" w:cstheme="majorHAnsi"/>
          <w:sz w:val="24"/>
          <w:szCs w:val="24"/>
        </w:rPr>
        <w:t>:</w:t>
      </w:r>
    </w:p>
    <w:p w14:paraId="17CC32C5" w14:textId="1A24B63F" w:rsidR="00777190" w:rsidRPr="00A04B7F" w:rsidRDefault="00777190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Reset button:</w:t>
      </w:r>
      <w:r w:rsidR="006C2DE6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To reset the form data.</w:t>
      </w:r>
    </w:p>
    <w:p w14:paraId="0FC46658" w14:textId="68D8A403" w:rsidR="00777190" w:rsidRPr="00A04B7F" w:rsidRDefault="00777190" w:rsidP="000C6548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Insert</w:t>
      </w:r>
      <w:r w:rsidRPr="00A04B7F">
        <w:rPr>
          <w:rFonts w:asciiTheme="majorHAnsi" w:hAnsiTheme="majorHAnsi" w:cstheme="majorHAnsi"/>
          <w:sz w:val="24"/>
          <w:szCs w:val="24"/>
        </w:rPr>
        <w:t>:</w:t>
      </w:r>
    </w:p>
    <w:p w14:paraId="7C96E8F9" w14:textId="2707D773" w:rsidR="00777190" w:rsidRPr="00A04B7F" w:rsidRDefault="00777190" w:rsidP="000C6548">
      <w:pPr>
        <w:pStyle w:val="ParagraphText"/>
        <w:spacing w:after="0" w:line="360" w:lineRule="auto"/>
        <w:ind w:left="126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lastRenderedPageBreak/>
        <w:t>Submit button:</w:t>
      </w:r>
      <w:r w:rsidR="006C2DE6">
        <w:rPr>
          <w:rFonts w:asciiTheme="majorHAnsi" w:hAnsiTheme="majorHAnsi" w:cstheme="majorHAnsi"/>
          <w:sz w:val="24"/>
          <w:szCs w:val="24"/>
        </w:rPr>
        <w:t xml:space="preserve"> </w:t>
      </w:r>
      <w:r w:rsidRPr="00A04B7F">
        <w:rPr>
          <w:rFonts w:asciiTheme="majorHAnsi" w:hAnsiTheme="majorHAnsi" w:cstheme="majorHAnsi"/>
          <w:sz w:val="24"/>
          <w:szCs w:val="24"/>
        </w:rPr>
        <w:t>To add the customer.</w:t>
      </w:r>
    </w:p>
    <w:p w14:paraId="6EDC2E81" w14:textId="77777777" w:rsidR="00AC5F50" w:rsidRDefault="00AC5F50" w:rsidP="00DE046C">
      <w:pPr>
        <w:pStyle w:val="ParagraphText"/>
        <w:spacing w:after="0" w:line="360" w:lineRule="auto"/>
        <w:ind w:left="1785"/>
        <w:rPr>
          <w:rFonts w:asciiTheme="majorHAnsi" w:hAnsiTheme="majorHAnsi" w:cstheme="majorHAnsi"/>
          <w:sz w:val="22"/>
        </w:rPr>
      </w:pPr>
    </w:p>
    <w:p w14:paraId="0AB3D53D" w14:textId="56A0F054" w:rsidR="006E6A2B" w:rsidRDefault="00300AE5" w:rsidP="00C02C89">
      <w:pPr>
        <w:pStyle w:val="ParagraphText"/>
        <w:spacing w:after="0"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F13267B" wp14:editId="0BE1204D">
            <wp:extent cx="6419215" cy="1295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B0D2" w14:textId="6AB0BB60" w:rsidR="0093028D" w:rsidRDefault="0093028D" w:rsidP="00265D7F">
      <w:pPr>
        <w:pStyle w:val="ParagraphText"/>
        <w:spacing w:after="0" w:line="360" w:lineRule="auto"/>
        <w:ind w:left="720"/>
        <w:rPr>
          <w:b/>
          <w:bCs/>
          <w:noProof/>
        </w:rPr>
      </w:pPr>
    </w:p>
    <w:p w14:paraId="24A146B2" w14:textId="32BBD762" w:rsidR="0093028D" w:rsidRPr="00A04B7F" w:rsidRDefault="0093028D" w:rsidP="00D612D4">
      <w:pPr>
        <w:pStyle w:val="ParagraphText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Once you click </w:t>
      </w:r>
      <w:r w:rsidR="009C5981" w:rsidRPr="00A04B7F">
        <w:rPr>
          <w:rFonts w:asciiTheme="majorHAnsi" w:hAnsiTheme="majorHAnsi" w:cstheme="majorHAnsi"/>
          <w:sz w:val="24"/>
          <w:szCs w:val="24"/>
        </w:rPr>
        <w:t xml:space="preserve">on </w:t>
      </w:r>
      <w:r w:rsidR="00F25A84" w:rsidRPr="00A04B7F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ew </w:t>
      </w:r>
      <w:r w:rsidR="00F25A84" w:rsidRPr="00A04B7F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ustomer </w:t>
      </w:r>
      <w:r w:rsidR="00A859B2" w:rsidRPr="00A04B7F">
        <w:rPr>
          <w:rFonts w:asciiTheme="majorHAnsi" w:hAnsiTheme="majorHAnsi" w:cstheme="majorHAnsi"/>
          <w:b/>
          <w:bCs/>
          <w:sz w:val="24"/>
          <w:szCs w:val="24"/>
        </w:rPr>
        <w:t xml:space="preserve">link </w:t>
      </w:r>
      <w:r w:rsidR="00F25A84" w:rsidRPr="00A04B7F">
        <w:rPr>
          <w:rFonts w:asciiTheme="majorHAnsi" w:hAnsiTheme="majorHAnsi" w:cstheme="majorHAnsi"/>
          <w:sz w:val="24"/>
          <w:szCs w:val="24"/>
        </w:rPr>
        <w:t>i</w:t>
      </w:r>
      <w:r w:rsidR="00AA5BC4" w:rsidRPr="00A04B7F">
        <w:rPr>
          <w:rFonts w:asciiTheme="majorHAnsi" w:hAnsiTheme="majorHAnsi" w:cstheme="majorHAnsi"/>
          <w:sz w:val="24"/>
          <w:szCs w:val="24"/>
        </w:rPr>
        <w:t xml:space="preserve">t </w:t>
      </w:r>
      <w:r w:rsidR="00D40C4D" w:rsidRPr="00A04B7F">
        <w:rPr>
          <w:rFonts w:asciiTheme="majorHAnsi" w:hAnsiTheme="majorHAnsi" w:cstheme="majorHAnsi"/>
          <w:sz w:val="24"/>
          <w:szCs w:val="24"/>
        </w:rPr>
        <w:t>will</w:t>
      </w:r>
      <w:r w:rsidR="00AA5BC4" w:rsidRPr="00A04B7F">
        <w:rPr>
          <w:rFonts w:asciiTheme="majorHAnsi" w:hAnsiTheme="majorHAnsi" w:cstheme="majorHAnsi"/>
          <w:sz w:val="24"/>
          <w:szCs w:val="24"/>
        </w:rPr>
        <w:t xml:space="preserve"> display the </w:t>
      </w:r>
      <w:r w:rsidR="0080526F" w:rsidRPr="00A04B7F">
        <w:rPr>
          <w:rFonts w:asciiTheme="majorHAnsi" w:hAnsiTheme="majorHAnsi" w:cstheme="majorHAnsi"/>
          <w:sz w:val="24"/>
          <w:szCs w:val="24"/>
        </w:rPr>
        <w:t>f</w:t>
      </w:r>
      <w:r w:rsidR="00AA5BC4" w:rsidRPr="00A04B7F">
        <w:rPr>
          <w:rFonts w:asciiTheme="majorHAnsi" w:hAnsiTheme="majorHAnsi" w:cstheme="majorHAnsi"/>
          <w:sz w:val="24"/>
          <w:szCs w:val="24"/>
        </w:rPr>
        <w:t>orm to add the customer details as below</w:t>
      </w:r>
      <w:r w:rsidR="00F25A84" w:rsidRPr="00A04B7F">
        <w:rPr>
          <w:rFonts w:asciiTheme="majorHAnsi" w:hAnsiTheme="majorHAnsi" w:cstheme="majorHAnsi"/>
          <w:sz w:val="24"/>
          <w:szCs w:val="24"/>
        </w:rPr>
        <w:t>:</w:t>
      </w:r>
    </w:p>
    <w:p w14:paraId="5D16B058" w14:textId="77777777" w:rsidR="007B58CF" w:rsidRPr="00A04B7F" w:rsidRDefault="007B58CF" w:rsidP="007B58CF">
      <w:pPr>
        <w:pStyle w:val="ParagraphText"/>
        <w:numPr>
          <w:ilvl w:val="0"/>
          <w:numId w:val="40"/>
        </w:numPr>
        <w:spacing w:before="120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 to apply color(green) for Text Fields when field value is entered.</w:t>
      </w:r>
    </w:p>
    <w:p w14:paraId="4A7802E0" w14:textId="77777777" w:rsidR="007B58CF" w:rsidRPr="00A04B7F" w:rsidRDefault="007B58CF" w:rsidP="007B58CF">
      <w:pPr>
        <w:pStyle w:val="ParagraphText"/>
        <w:numPr>
          <w:ilvl w:val="0"/>
          <w:numId w:val="40"/>
        </w:numPr>
        <w:spacing w:before="120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 to apply color(red) for Text Fields when field value is empty.</w:t>
      </w:r>
    </w:p>
    <w:p w14:paraId="4EB52B74" w14:textId="08CAE0A2" w:rsidR="00AB7D21" w:rsidRDefault="00AB7D21" w:rsidP="001768BD">
      <w:pPr>
        <w:pStyle w:val="ParagraphText"/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33F691B" w14:textId="77777777" w:rsidR="00D612D4" w:rsidRPr="00A04B7F" w:rsidRDefault="00D612D4" w:rsidP="00882103">
      <w:pPr>
        <w:pStyle w:val="ParagraphText"/>
        <w:spacing w:before="120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t>NewCustomerDetails.html:</w:t>
      </w:r>
    </w:p>
    <w:p w14:paraId="29E7B8B4" w14:textId="77777777" w:rsidR="00265D7F" w:rsidRDefault="00265D7F" w:rsidP="00882103">
      <w:pPr>
        <w:pStyle w:val="ParagraphText"/>
        <w:spacing w:after="0" w:line="360" w:lineRule="auto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11274B11" wp14:editId="2B77870C">
            <wp:extent cx="5943600" cy="3314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895D" w14:textId="77777777" w:rsidR="00265D7F" w:rsidRDefault="00265D7F" w:rsidP="00882103">
      <w:pPr>
        <w:pStyle w:val="ParagraphText"/>
        <w:spacing w:after="0" w:line="360" w:lineRule="auto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23848FDB" wp14:editId="2F8F9CC0">
            <wp:extent cx="5838825" cy="2971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8290" w14:textId="77777777" w:rsidR="00265D7F" w:rsidRDefault="00265D7F" w:rsidP="00882103">
      <w:pPr>
        <w:pStyle w:val="ParagraphText"/>
        <w:spacing w:after="0" w:line="360" w:lineRule="auto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337D4393" wp14:editId="67961F5D">
            <wp:extent cx="5867400" cy="933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969F" w14:textId="77777777" w:rsidR="00265D7F" w:rsidRDefault="00265D7F" w:rsidP="00265D7F">
      <w:pPr>
        <w:pStyle w:val="ParagraphText"/>
        <w:spacing w:after="0" w:line="360" w:lineRule="auto"/>
        <w:rPr>
          <w:rFonts w:asciiTheme="majorHAnsi" w:hAnsiTheme="majorHAnsi" w:cstheme="majorHAnsi"/>
          <w:b/>
          <w:bCs/>
          <w:sz w:val="22"/>
        </w:rPr>
      </w:pPr>
    </w:p>
    <w:p w14:paraId="77131019" w14:textId="77777777" w:rsidR="00265D7F" w:rsidRDefault="00265D7F" w:rsidP="00265D7F">
      <w:pPr>
        <w:pStyle w:val="ParagraphText"/>
        <w:spacing w:after="0" w:line="360" w:lineRule="auto"/>
        <w:rPr>
          <w:rFonts w:asciiTheme="majorHAnsi" w:hAnsiTheme="majorHAnsi" w:cstheme="majorHAnsi"/>
          <w:b/>
          <w:bCs/>
          <w:sz w:val="22"/>
        </w:rPr>
      </w:pPr>
    </w:p>
    <w:p w14:paraId="315D9415" w14:textId="77777777" w:rsidR="00265D7F" w:rsidRDefault="00265D7F" w:rsidP="00265D7F">
      <w:pPr>
        <w:pStyle w:val="ParagraphText"/>
        <w:spacing w:after="0" w:line="360" w:lineRule="auto"/>
        <w:rPr>
          <w:rFonts w:asciiTheme="majorHAnsi" w:hAnsiTheme="majorHAnsi" w:cstheme="majorHAnsi"/>
          <w:b/>
          <w:bCs/>
          <w:sz w:val="22"/>
        </w:rPr>
      </w:pPr>
    </w:p>
    <w:p w14:paraId="6E06ACFD" w14:textId="77777777" w:rsidR="00265D7F" w:rsidRDefault="00265D7F" w:rsidP="00265D7F">
      <w:pPr>
        <w:pStyle w:val="ParagraphText"/>
        <w:spacing w:after="0" w:line="360" w:lineRule="auto"/>
        <w:rPr>
          <w:rFonts w:asciiTheme="majorHAnsi" w:hAnsiTheme="majorHAnsi" w:cstheme="majorHAnsi"/>
          <w:b/>
          <w:bCs/>
          <w:sz w:val="22"/>
        </w:rPr>
      </w:pPr>
    </w:p>
    <w:p w14:paraId="022B17AD" w14:textId="70E4D835" w:rsidR="00A9256C" w:rsidRDefault="00A9256C" w:rsidP="00A9256C">
      <w:pPr>
        <w:pStyle w:val="MphasiS-HeadingTextCalibri16PtBold"/>
      </w:pPr>
      <w:bookmarkStart w:id="21" w:name="_Toc74743423"/>
      <w:r>
        <w:lastRenderedPageBreak/>
        <w:t>Problem Statement</w:t>
      </w:r>
      <w:r w:rsidRPr="00C3376F">
        <w:t xml:space="preserve"> </w:t>
      </w:r>
      <w:r w:rsidR="00EC24AA">
        <w:t>7</w:t>
      </w:r>
      <w:r>
        <w:t xml:space="preserve">: </w:t>
      </w:r>
      <w:r w:rsidR="00BA5496" w:rsidRPr="00BA5496">
        <w:t xml:space="preserve">Designing </w:t>
      </w:r>
      <w:r w:rsidR="0001095E">
        <w:t>O</w:t>
      </w:r>
      <w:r w:rsidR="00BA5496" w:rsidRPr="00BA5496">
        <w:t xml:space="preserve">rder </w:t>
      </w:r>
      <w:r w:rsidR="0001095E">
        <w:t>D</w:t>
      </w:r>
      <w:r w:rsidR="00BA5496" w:rsidRPr="00BA5496">
        <w:t>etails Page using HTML5 Table &amp; List</w:t>
      </w:r>
      <w:bookmarkEnd w:id="21"/>
    </w:p>
    <w:p w14:paraId="6AAF42C4" w14:textId="1AFC57FE" w:rsidR="00B7632B" w:rsidRPr="00A04B7F" w:rsidRDefault="0080526F" w:rsidP="00B7632B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Create </w:t>
      </w:r>
      <w:r w:rsidRPr="00A04B7F">
        <w:rPr>
          <w:rFonts w:asciiTheme="majorHAnsi" w:hAnsiTheme="majorHAnsi" w:cstheme="majorHAnsi"/>
          <w:b/>
          <w:bCs/>
          <w:sz w:val="24"/>
          <w:szCs w:val="24"/>
        </w:rPr>
        <w:t>OrderDetails.html</w:t>
      </w:r>
      <w:r w:rsidR="00B7632B" w:rsidRPr="00A04B7F">
        <w:rPr>
          <w:rFonts w:asciiTheme="majorHAnsi" w:hAnsiTheme="majorHAnsi" w:cstheme="majorHAnsi"/>
          <w:sz w:val="24"/>
          <w:szCs w:val="24"/>
        </w:rPr>
        <w:t xml:space="preserve"> to show </w:t>
      </w:r>
      <w:r w:rsidR="007128B2" w:rsidRPr="00A04B7F">
        <w:rPr>
          <w:rFonts w:asciiTheme="majorHAnsi" w:hAnsiTheme="majorHAnsi" w:cstheme="majorHAnsi"/>
          <w:sz w:val="24"/>
          <w:szCs w:val="24"/>
        </w:rPr>
        <w:t>the</w:t>
      </w:r>
      <w:r w:rsidR="005061A0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B7632B" w:rsidRPr="00A04B7F">
        <w:rPr>
          <w:rFonts w:asciiTheme="majorHAnsi" w:hAnsiTheme="majorHAnsi" w:cstheme="majorHAnsi"/>
          <w:sz w:val="24"/>
          <w:szCs w:val="24"/>
        </w:rPr>
        <w:t xml:space="preserve">orders </w:t>
      </w:r>
      <w:r w:rsidR="005061A0" w:rsidRPr="00A04B7F">
        <w:rPr>
          <w:rFonts w:asciiTheme="majorHAnsi" w:hAnsiTheme="majorHAnsi" w:cstheme="majorHAnsi"/>
          <w:sz w:val="24"/>
          <w:szCs w:val="24"/>
        </w:rPr>
        <w:t xml:space="preserve">details </w:t>
      </w:r>
      <w:r w:rsidR="00B7632B" w:rsidRPr="00A04B7F">
        <w:rPr>
          <w:rFonts w:asciiTheme="majorHAnsi" w:hAnsiTheme="majorHAnsi" w:cstheme="majorHAnsi"/>
          <w:sz w:val="24"/>
          <w:szCs w:val="24"/>
        </w:rPr>
        <w:t xml:space="preserve">of all customers </w:t>
      </w:r>
      <w:r w:rsidR="005061A0" w:rsidRPr="00A04B7F">
        <w:rPr>
          <w:rFonts w:asciiTheme="majorHAnsi" w:hAnsiTheme="majorHAnsi" w:cstheme="majorHAnsi"/>
          <w:sz w:val="24"/>
          <w:szCs w:val="24"/>
        </w:rPr>
        <w:t xml:space="preserve">using Table &amp; </w:t>
      </w:r>
      <w:r w:rsidR="006D5B59" w:rsidRPr="00A04B7F">
        <w:rPr>
          <w:rFonts w:asciiTheme="majorHAnsi" w:hAnsiTheme="majorHAnsi" w:cstheme="majorHAnsi"/>
          <w:sz w:val="24"/>
          <w:szCs w:val="24"/>
        </w:rPr>
        <w:t>Ordered List</w:t>
      </w:r>
      <w:r w:rsidR="00A95337" w:rsidRPr="00A04B7F">
        <w:rPr>
          <w:rFonts w:asciiTheme="majorHAnsi" w:hAnsiTheme="majorHAnsi" w:cstheme="majorHAnsi"/>
          <w:sz w:val="24"/>
          <w:szCs w:val="24"/>
        </w:rPr>
        <w:t>s</w:t>
      </w:r>
      <w:r w:rsidR="005061A0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302ECD" w:rsidRPr="00A04B7F">
        <w:rPr>
          <w:rFonts w:asciiTheme="majorHAnsi" w:hAnsiTheme="majorHAnsi" w:cstheme="majorHAnsi"/>
          <w:sz w:val="24"/>
          <w:szCs w:val="24"/>
        </w:rPr>
        <w:t xml:space="preserve">tags </w:t>
      </w:r>
      <w:r w:rsidR="00B7632B" w:rsidRPr="00A04B7F">
        <w:rPr>
          <w:rFonts w:asciiTheme="majorHAnsi" w:hAnsiTheme="majorHAnsi" w:cstheme="majorHAnsi"/>
          <w:sz w:val="24"/>
          <w:szCs w:val="24"/>
        </w:rPr>
        <w:t>as per below image</w:t>
      </w:r>
      <w:r w:rsidR="00A720BA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513196F8" w14:textId="77777777" w:rsidR="00585FB4" w:rsidRPr="00A04B7F" w:rsidRDefault="00585FB4" w:rsidP="00585FB4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Customer Name</w:t>
      </w:r>
    </w:p>
    <w:p w14:paraId="76799676" w14:textId="77777777" w:rsidR="00585FB4" w:rsidRPr="00A04B7F" w:rsidRDefault="00585FB4" w:rsidP="00585FB4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Product Name</w:t>
      </w:r>
    </w:p>
    <w:p w14:paraId="318E1C10" w14:textId="77777777" w:rsidR="00585FB4" w:rsidRPr="00A04B7F" w:rsidRDefault="00585FB4" w:rsidP="00585FB4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Product Price</w:t>
      </w:r>
    </w:p>
    <w:p w14:paraId="5BA92B33" w14:textId="7B932B33" w:rsidR="00585FB4" w:rsidRPr="00A04B7F" w:rsidRDefault="00585FB4" w:rsidP="00585FB4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Order Price</w:t>
      </w:r>
    </w:p>
    <w:p w14:paraId="57ED3FD5" w14:textId="04421718" w:rsidR="00412790" w:rsidRPr="00A04B7F" w:rsidRDefault="00EE3B45" w:rsidP="00585FB4">
      <w:pPr>
        <w:pStyle w:val="ParagraphText"/>
        <w:numPr>
          <w:ilvl w:val="0"/>
          <w:numId w:val="33"/>
        </w:numPr>
        <w:spacing w:after="0" w:line="360" w:lineRule="auto"/>
        <w:ind w:left="547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Use CSS3 to set margin of Orders Icon &amp; </w:t>
      </w:r>
      <w:r w:rsidR="005B488E" w:rsidRPr="00A04B7F">
        <w:rPr>
          <w:rFonts w:asciiTheme="majorHAnsi" w:hAnsiTheme="majorHAnsi" w:cstheme="majorHAnsi"/>
          <w:sz w:val="24"/>
          <w:szCs w:val="24"/>
        </w:rPr>
        <w:t>font style</w:t>
      </w:r>
      <w:r w:rsidR="00BC3CA0" w:rsidRPr="00A04B7F">
        <w:rPr>
          <w:rFonts w:asciiTheme="majorHAnsi" w:hAnsiTheme="majorHAnsi" w:cstheme="majorHAnsi"/>
          <w:sz w:val="24"/>
          <w:szCs w:val="24"/>
        </w:rPr>
        <w:t>,</w:t>
      </w:r>
      <w:r w:rsidR="00C83A38" w:rsidRPr="00A04B7F">
        <w:rPr>
          <w:rFonts w:asciiTheme="majorHAnsi" w:hAnsiTheme="majorHAnsi" w:cstheme="majorHAnsi"/>
          <w:sz w:val="24"/>
          <w:szCs w:val="24"/>
        </w:rPr>
        <w:t xml:space="preserve"> font size </w:t>
      </w:r>
      <w:r w:rsidR="005B488E" w:rsidRPr="00A04B7F">
        <w:rPr>
          <w:rFonts w:asciiTheme="majorHAnsi" w:hAnsiTheme="majorHAnsi" w:cstheme="majorHAnsi"/>
          <w:sz w:val="24"/>
          <w:szCs w:val="24"/>
        </w:rPr>
        <w:t>for Customer Name.</w:t>
      </w: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F95D8FB" w14:textId="6791B27B" w:rsidR="004D54E1" w:rsidRPr="00A04B7F" w:rsidRDefault="00D44BE3" w:rsidP="00585FB4">
      <w:pPr>
        <w:pStyle w:val="ParagraphText"/>
        <w:spacing w:before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="004D54E1" w:rsidRPr="00A04B7F">
        <w:rPr>
          <w:rFonts w:asciiTheme="majorHAnsi" w:hAnsiTheme="majorHAnsi" w:cstheme="majorHAnsi"/>
          <w:b/>
          <w:bCs/>
          <w:sz w:val="24"/>
          <w:szCs w:val="24"/>
        </w:rPr>
        <w:t>rder</w:t>
      </w:r>
      <w:r w:rsidR="00F63BC7" w:rsidRPr="00A04B7F">
        <w:rPr>
          <w:rFonts w:asciiTheme="majorHAnsi" w:hAnsiTheme="majorHAnsi" w:cstheme="majorHAnsi"/>
          <w:b/>
          <w:bCs/>
          <w:sz w:val="24"/>
          <w:szCs w:val="24"/>
        </w:rPr>
        <w:t>Details</w:t>
      </w:r>
      <w:r w:rsidR="004D54E1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9449DD" w:rsidRPr="00A04B7F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8237598" w14:textId="3AC8B3CD" w:rsidR="002423CD" w:rsidRPr="002423CD" w:rsidRDefault="00AA67AD" w:rsidP="00EB32D2">
      <w:pPr>
        <w:pStyle w:val="ParagraphText"/>
        <w:spacing w:after="0" w:line="360" w:lineRule="auto"/>
        <w:ind w:left="720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0B651E3C" wp14:editId="0BCC6198">
            <wp:extent cx="5895975" cy="422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AF7" w14:textId="38E9FD40" w:rsidR="008B09C9" w:rsidRDefault="008B09C9" w:rsidP="008B09C9">
      <w:pPr>
        <w:pStyle w:val="ParagraphText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</w:rPr>
      </w:pPr>
    </w:p>
    <w:p w14:paraId="62C5CD45" w14:textId="77777777" w:rsidR="004F5D5B" w:rsidRDefault="004F5D5B" w:rsidP="008B09C9">
      <w:pPr>
        <w:pStyle w:val="ParagraphText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</w:rPr>
      </w:pPr>
    </w:p>
    <w:p w14:paraId="06638AD5" w14:textId="36927972" w:rsidR="005958D7" w:rsidRDefault="0034316A" w:rsidP="00DC6025">
      <w:pPr>
        <w:pStyle w:val="ParagraphText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sz w:val="22"/>
        </w:rPr>
        <w:t xml:space="preserve">  </w:t>
      </w:r>
    </w:p>
    <w:p w14:paraId="4852CB27" w14:textId="77777777" w:rsidR="00EB32D2" w:rsidRDefault="00EB32D2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bookmarkStart w:id="22" w:name="_Toc74743424"/>
      <w:r>
        <w:br w:type="page"/>
      </w:r>
    </w:p>
    <w:p w14:paraId="2BC5C79B" w14:textId="08693CEB" w:rsidR="004F5D5B" w:rsidRDefault="004F5D5B" w:rsidP="004F5D5B">
      <w:pPr>
        <w:pStyle w:val="MphasiS-HeadingTextCalibri16PtBold"/>
      </w:pPr>
      <w:r>
        <w:lastRenderedPageBreak/>
        <w:t>Problem Statement</w:t>
      </w:r>
      <w:r w:rsidRPr="00C3376F">
        <w:t xml:space="preserve"> </w:t>
      </w:r>
      <w:r w:rsidR="00B87C5A">
        <w:t>8</w:t>
      </w:r>
      <w:r>
        <w:t xml:space="preserve">: </w:t>
      </w:r>
      <w:r w:rsidR="00C22576" w:rsidRPr="00C22576">
        <w:t>D</w:t>
      </w:r>
      <w:r w:rsidR="003902F9">
        <w:t>esigning</w:t>
      </w:r>
      <w:r w:rsidR="00C22576" w:rsidRPr="00C22576">
        <w:t xml:space="preserve"> About </w:t>
      </w:r>
      <w:r w:rsidR="004F00CC">
        <w:t xml:space="preserve">and Login </w:t>
      </w:r>
      <w:r w:rsidR="006B785E">
        <w:t>Page</w:t>
      </w:r>
      <w:bookmarkEnd w:id="22"/>
    </w:p>
    <w:p w14:paraId="7F5467CE" w14:textId="0E53AF5D" w:rsidR="004764D0" w:rsidRPr="00A04B7F" w:rsidRDefault="00A14F5B" w:rsidP="004764D0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B27ADD" w:rsidRPr="00A04B7F">
        <w:rPr>
          <w:rFonts w:asciiTheme="majorHAnsi" w:hAnsiTheme="majorHAnsi" w:cstheme="majorHAnsi"/>
          <w:b/>
          <w:bCs/>
          <w:sz w:val="24"/>
          <w:szCs w:val="24"/>
        </w:rPr>
        <w:t>.1:</w:t>
      </w:r>
      <w:r w:rsidR="00B27ADD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AF51DA" w:rsidRPr="00A04B7F">
        <w:rPr>
          <w:rFonts w:asciiTheme="majorHAnsi" w:hAnsiTheme="majorHAnsi" w:cstheme="majorHAnsi"/>
          <w:sz w:val="24"/>
          <w:szCs w:val="24"/>
        </w:rPr>
        <w:t xml:space="preserve">Create </w:t>
      </w:r>
      <w:r w:rsidR="00AF51DA" w:rsidRPr="00A04B7F">
        <w:rPr>
          <w:rFonts w:asciiTheme="majorHAnsi" w:hAnsiTheme="majorHAnsi" w:cstheme="majorHAnsi"/>
          <w:b/>
          <w:bCs/>
          <w:sz w:val="24"/>
          <w:szCs w:val="24"/>
        </w:rPr>
        <w:t>Abou</w:t>
      </w:r>
      <w:r w:rsidR="00B41715" w:rsidRPr="00A04B7F">
        <w:rPr>
          <w:rFonts w:asciiTheme="majorHAnsi" w:hAnsiTheme="majorHAnsi" w:cstheme="majorHAnsi"/>
          <w:b/>
          <w:bCs/>
          <w:sz w:val="24"/>
          <w:szCs w:val="24"/>
        </w:rPr>
        <w:t>t</w:t>
      </w:r>
      <w:r w:rsidR="00AF51DA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4764D0" w:rsidRPr="00A04B7F">
        <w:rPr>
          <w:rFonts w:asciiTheme="majorHAnsi" w:hAnsiTheme="majorHAnsi" w:cstheme="majorHAnsi"/>
          <w:sz w:val="24"/>
          <w:szCs w:val="24"/>
        </w:rPr>
        <w:t xml:space="preserve"> to show the below details as per below image.</w:t>
      </w:r>
    </w:p>
    <w:p w14:paraId="1C7FB4CD" w14:textId="6C843156" w:rsidR="004764D0" w:rsidRPr="00A04B7F" w:rsidRDefault="00356045" w:rsidP="00356045">
      <w:pPr>
        <w:pStyle w:val="ParagraphText"/>
        <w:numPr>
          <w:ilvl w:val="0"/>
          <w:numId w:val="37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Your Name</w:t>
      </w:r>
      <w:r w:rsidR="00B63A4E" w:rsidRPr="00A04B7F">
        <w:rPr>
          <w:rFonts w:asciiTheme="majorHAnsi" w:hAnsiTheme="majorHAnsi" w:cstheme="majorHAnsi"/>
          <w:sz w:val="24"/>
          <w:szCs w:val="24"/>
        </w:rPr>
        <w:t xml:space="preserve"> (Link to tweeter)</w:t>
      </w:r>
    </w:p>
    <w:p w14:paraId="720D2297" w14:textId="08F07212" w:rsidR="00B63A4E" w:rsidRPr="00A04B7F" w:rsidRDefault="00B63A4E" w:rsidP="00B63A4E">
      <w:pPr>
        <w:pStyle w:val="ParagraphText"/>
        <w:numPr>
          <w:ilvl w:val="0"/>
          <w:numId w:val="37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Git hub</w:t>
      </w:r>
      <w:r w:rsidR="00791D0D" w:rsidRPr="00A04B7F">
        <w:rPr>
          <w:rFonts w:asciiTheme="majorHAnsi" w:hAnsiTheme="majorHAnsi" w:cstheme="majorHAnsi"/>
          <w:sz w:val="24"/>
          <w:szCs w:val="24"/>
        </w:rPr>
        <w:t xml:space="preserve"> (Link to GitHub repository)</w:t>
      </w:r>
    </w:p>
    <w:p w14:paraId="62D60622" w14:textId="77777777" w:rsidR="00FA070A" w:rsidRPr="00A04B7F" w:rsidRDefault="00FA070A" w:rsidP="00356045">
      <w:pPr>
        <w:pStyle w:val="ParagraphText"/>
        <w:numPr>
          <w:ilvl w:val="0"/>
          <w:numId w:val="37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Role</w:t>
      </w:r>
    </w:p>
    <w:p w14:paraId="60791C0B" w14:textId="71EE6CEF" w:rsidR="00356045" w:rsidRPr="00A04B7F" w:rsidRDefault="00356045" w:rsidP="00356045">
      <w:pPr>
        <w:pStyle w:val="ParagraphText"/>
        <w:numPr>
          <w:ilvl w:val="0"/>
          <w:numId w:val="37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Email</w:t>
      </w:r>
    </w:p>
    <w:p w14:paraId="1C452CE4" w14:textId="467916A0" w:rsidR="00356045" w:rsidRPr="00A04B7F" w:rsidRDefault="00356045" w:rsidP="00356045">
      <w:pPr>
        <w:pStyle w:val="ParagraphText"/>
        <w:numPr>
          <w:ilvl w:val="0"/>
          <w:numId w:val="37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Address</w:t>
      </w:r>
    </w:p>
    <w:p w14:paraId="54D166D1" w14:textId="30706BDD" w:rsidR="00A2523A" w:rsidRPr="00A04B7F" w:rsidRDefault="00A2523A" w:rsidP="009F58FC">
      <w:pPr>
        <w:pStyle w:val="ParagraphText"/>
        <w:numPr>
          <w:ilvl w:val="0"/>
          <w:numId w:val="37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</w:t>
      </w:r>
      <w:r w:rsidR="00E601A1" w:rsidRPr="00A04B7F">
        <w:rPr>
          <w:rFonts w:asciiTheme="majorHAnsi" w:hAnsiTheme="majorHAnsi" w:cstheme="majorHAnsi"/>
          <w:sz w:val="24"/>
          <w:szCs w:val="24"/>
        </w:rPr>
        <w:t>3</w:t>
      </w:r>
      <w:r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690B0B" w:rsidRPr="00A04B7F">
        <w:rPr>
          <w:rFonts w:asciiTheme="majorHAnsi" w:hAnsiTheme="majorHAnsi" w:cstheme="majorHAnsi"/>
          <w:sz w:val="24"/>
          <w:szCs w:val="24"/>
        </w:rPr>
        <w:t xml:space="preserve">to </w:t>
      </w:r>
      <w:r w:rsidR="00BC3CA0" w:rsidRPr="00A04B7F">
        <w:rPr>
          <w:rFonts w:asciiTheme="majorHAnsi" w:hAnsiTheme="majorHAnsi" w:cstheme="majorHAnsi"/>
          <w:sz w:val="24"/>
          <w:szCs w:val="24"/>
        </w:rPr>
        <w:t>apply</w:t>
      </w:r>
      <w:r w:rsidR="00690B0B" w:rsidRPr="00A04B7F">
        <w:rPr>
          <w:rFonts w:asciiTheme="majorHAnsi" w:hAnsiTheme="majorHAnsi" w:cstheme="majorHAnsi"/>
          <w:sz w:val="24"/>
          <w:szCs w:val="24"/>
        </w:rPr>
        <w:t xml:space="preserve"> the </w:t>
      </w:r>
      <w:r w:rsidR="004D3ED1" w:rsidRPr="00A04B7F">
        <w:rPr>
          <w:rFonts w:asciiTheme="majorHAnsi" w:hAnsiTheme="majorHAnsi" w:cstheme="majorHAnsi"/>
          <w:sz w:val="24"/>
          <w:szCs w:val="24"/>
        </w:rPr>
        <w:t xml:space="preserve">italic </w:t>
      </w:r>
      <w:r w:rsidR="00690B0B" w:rsidRPr="00A04B7F">
        <w:rPr>
          <w:rFonts w:asciiTheme="majorHAnsi" w:hAnsiTheme="majorHAnsi" w:cstheme="majorHAnsi"/>
          <w:sz w:val="24"/>
          <w:szCs w:val="24"/>
        </w:rPr>
        <w:t xml:space="preserve">style for Address &amp; Margin for </w:t>
      </w:r>
      <w:r w:rsidR="006A686B" w:rsidRPr="00A04B7F">
        <w:rPr>
          <w:rFonts w:asciiTheme="majorHAnsi" w:hAnsiTheme="majorHAnsi" w:cstheme="majorHAnsi"/>
          <w:sz w:val="24"/>
          <w:szCs w:val="24"/>
        </w:rPr>
        <w:t>About Icon</w:t>
      </w:r>
      <w:r w:rsidR="00690B0B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64AA5947" w14:textId="5FBFE2C6" w:rsidR="004764D0" w:rsidRDefault="00AF51DA" w:rsidP="009F58FC">
      <w:pPr>
        <w:pStyle w:val="ParagraphText"/>
        <w:spacing w:before="120"/>
        <w:jc w:val="both"/>
        <w:rPr>
          <w:rFonts w:asciiTheme="majorHAnsi" w:hAnsiTheme="majorHAnsi" w:cstheme="majorHAnsi"/>
          <w:sz w:val="22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About.html:</w:t>
      </w:r>
    </w:p>
    <w:p w14:paraId="1AD89CA7" w14:textId="68D73384" w:rsidR="00822D6C" w:rsidRPr="00822D6C" w:rsidRDefault="000838F6" w:rsidP="000838F6">
      <w:pPr>
        <w:pStyle w:val="ParagraphText"/>
        <w:spacing w:after="0" w:line="360" w:lineRule="auto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47015EC4" wp14:editId="4D1990DC">
            <wp:extent cx="5445760" cy="304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4190" w14:textId="77777777" w:rsidR="00DC097A" w:rsidRDefault="00DC097A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55B2581E" w14:textId="4E548899" w:rsidR="00C73621" w:rsidRPr="00A04B7F" w:rsidRDefault="00DF3B84" w:rsidP="00E92D09">
      <w:pPr>
        <w:pStyle w:val="ParagraphText"/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lastRenderedPageBreak/>
        <w:t>8</w:t>
      </w:r>
      <w:r w:rsidR="00B27ADD" w:rsidRPr="00A04B7F">
        <w:rPr>
          <w:rFonts w:asciiTheme="majorHAnsi" w:hAnsiTheme="majorHAnsi" w:cstheme="majorHAnsi"/>
          <w:b/>
          <w:bCs/>
          <w:sz w:val="24"/>
          <w:szCs w:val="24"/>
        </w:rPr>
        <w:t>.2:</w:t>
      </w:r>
      <w:r w:rsidR="00B27ADD" w:rsidRPr="00A04B7F">
        <w:rPr>
          <w:rFonts w:asciiTheme="majorHAnsi" w:hAnsiTheme="majorHAnsi" w:cstheme="majorHAnsi"/>
          <w:sz w:val="24"/>
          <w:szCs w:val="24"/>
        </w:rPr>
        <w:t xml:space="preserve"> </w:t>
      </w:r>
      <w:r w:rsidR="00C73621" w:rsidRPr="00A04B7F">
        <w:rPr>
          <w:rFonts w:asciiTheme="majorHAnsi" w:hAnsiTheme="majorHAnsi" w:cstheme="majorHAnsi"/>
          <w:sz w:val="24"/>
          <w:szCs w:val="24"/>
        </w:rPr>
        <w:t xml:space="preserve">Create a </w:t>
      </w:r>
      <w:r w:rsidR="00827965" w:rsidRPr="00A04B7F">
        <w:rPr>
          <w:rFonts w:asciiTheme="majorHAnsi" w:hAnsiTheme="majorHAnsi" w:cstheme="majorHAnsi"/>
          <w:b/>
          <w:bCs/>
          <w:sz w:val="24"/>
          <w:szCs w:val="24"/>
        </w:rPr>
        <w:t>L</w:t>
      </w:r>
      <w:r w:rsidR="00C73621" w:rsidRPr="00A04B7F">
        <w:rPr>
          <w:rFonts w:asciiTheme="majorHAnsi" w:hAnsiTheme="majorHAnsi" w:cstheme="majorHAnsi"/>
          <w:b/>
          <w:bCs/>
          <w:sz w:val="24"/>
          <w:szCs w:val="24"/>
        </w:rPr>
        <w:t>ogin</w:t>
      </w:r>
      <w:r w:rsidR="00142EFE" w:rsidRPr="00A04B7F">
        <w:rPr>
          <w:rFonts w:asciiTheme="majorHAnsi" w:hAnsiTheme="majorHAnsi" w:cstheme="majorHAnsi"/>
          <w:b/>
          <w:bCs/>
          <w:sz w:val="24"/>
          <w:szCs w:val="24"/>
        </w:rPr>
        <w:t>.html</w:t>
      </w:r>
      <w:r w:rsidR="00C73621" w:rsidRPr="00A04B7F">
        <w:rPr>
          <w:rFonts w:asciiTheme="majorHAnsi" w:hAnsiTheme="majorHAnsi" w:cstheme="majorHAnsi"/>
          <w:sz w:val="24"/>
          <w:szCs w:val="24"/>
        </w:rPr>
        <w:t xml:space="preserve"> to accept the </w:t>
      </w:r>
      <w:r w:rsidR="008512F2" w:rsidRPr="00A04B7F">
        <w:rPr>
          <w:rFonts w:asciiTheme="majorHAnsi" w:hAnsiTheme="majorHAnsi" w:cstheme="majorHAnsi"/>
          <w:sz w:val="24"/>
          <w:szCs w:val="24"/>
        </w:rPr>
        <w:t>email</w:t>
      </w:r>
      <w:r w:rsidR="00C73621" w:rsidRPr="00A04B7F">
        <w:rPr>
          <w:rFonts w:asciiTheme="majorHAnsi" w:hAnsiTheme="majorHAnsi" w:cstheme="majorHAnsi"/>
          <w:sz w:val="24"/>
          <w:szCs w:val="24"/>
        </w:rPr>
        <w:t xml:space="preserve"> and password.</w:t>
      </w:r>
    </w:p>
    <w:p w14:paraId="21B5BB1E" w14:textId="7356B559" w:rsidR="00C73621" w:rsidRPr="00A04B7F" w:rsidRDefault="00C73621" w:rsidP="00C73621">
      <w:pPr>
        <w:pStyle w:val="ParagraphText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Implement Client-Side validations using HTML5 features.</w:t>
      </w:r>
    </w:p>
    <w:p w14:paraId="53D822F2" w14:textId="4B3EAE31" w:rsidR="00C73621" w:rsidRPr="00A04B7F" w:rsidRDefault="00C73621" w:rsidP="00C73621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Textboxes cannot be empty.</w:t>
      </w:r>
    </w:p>
    <w:p w14:paraId="25C18ED5" w14:textId="3EAD5A27" w:rsidR="00C73621" w:rsidRPr="00A04B7F" w:rsidRDefault="00C73621" w:rsidP="00C73621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Password min length – 6 Characters.</w:t>
      </w:r>
    </w:p>
    <w:p w14:paraId="0D9150F5" w14:textId="1B686788" w:rsidR="00C73621" w:rsidRPr="00A04B7F" w:rsidRDefault="00C73621" w:rsidP="00C73621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Password min length – 10 Characters.</w:t>
      </w:r>
    </w:p>
    <w:p w14:paraId="5F39F812" w14:textId="77777777" w:rsidR="000C155A" w:rsidRPr="00A04B7F" w:rsidRDefault="00C73621" w:rsidP="000C155A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Password should be a combination of letters, number and 1 special character.</w:t>
      </w:r>
    </w:p>
    <w:p w14:paraId="7066D8D2" w14:textId="09B5C5A0" w:rsidR="00C73621" w:rsidRPr="00A04B7F" w:rsidRDefault="00C73621" w:rsidP="000C155A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Submit button should be disabled till the validation is passed.</w:t>
      </w:r>
    </w:p>
    <w:p w14:paraId="4C7D4D4B" w14:textId="31F98E37" w:rsidR="00752926" w:rsidRPr="00A04B7F" w:rsidRDefault="00752926" w:rsidP="00752926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 xml:space="preserve">Use CSS3 to set color for Login Button </w:t>
      </w:r>
      <w:r w:rsidR="00C502B4" w:rsidRPr="00A04B7F">
        <w:rPr>
          <w:rFonts w:asciiTheme="majorHAnsi" w:hAnsiTheme="majorHAnsi" w:cstheme="majorHAnsi"/>
          <w:sz w:val="24"/>
          <w:szCs w:val="24"/>
        </w:rPr>
        <w:t xml:space="preserve">&amp; </w:t>
      </w:r>
      <w:r w:rsidR="009E277F" w:rsidRPr="00A04B7F">
        <w:rPr>
          <w:rFonts w:asciiTheme="majorHAnsi" w:hAnsiTheme="majorHAnsi" w:cstheme="majorHAnsi"/>
          <w:sz w:val="24"/>
          <w:szCs w:val="24"/>
        </w:rPr>
        <w:t>color</w:t>
      </w:r>
      <w:r w:rsidR="004759C0" w:rsidRPr="00A04B7F">
        <w:rPr>
          <w:rFonts w:asciiTheme="majorHAnsi" w:hAnsiTheme="majorHAnsi" w:cstheme="majorHAnsi"/>
          <w:sz w:val="24"/>
          <w:szCs w:val="24"/>
        </w:rPr>
        <w:t>(brown)</w:t>
      </w:r>
      <w:r w:rsidR="005F02CA" w:rsidRPr="00A04B7F">
        <w:rPr>
          <w:rFonts w:asciiTheme="majorHAnsi" w:hAnsiTheme="majorHAnsi" w:cstheme="majorHAnsi"/>
          <w:sz w:val="24"/>
          <w:szCs w:val="24"/>
        </w:rPr>
        <w:t xml:space="preserve"> for </w:t>
      </w:r>
      <w:r w:rsidR="009E277F" w:rsidRPr="00A04B7F">
        <w:rPr>
          <w:rFonts w:asciiTheme="majorHAnsi" w:hAnsiTheme="majorHAnsi" w:cstheme="majorHAnsi"/>
          <w:sz w:val="24"/>
          <w:szCs w:val="24"/>
        </w:rPr>
        <w:t xml:space="preserve">required </w:t>
      </w:r>
      <w:r w:rsidR="005F02CA" w:rsidRPr="00A04B7F">
        <w:rPr>
          <w:rFonts w:asciiTheme="majorHAnsi" w:hAnsiTheme="majorHAnsi" w:cstheme="majorHAnsi"/>
          <w:sz w:val="24"/>
          <w:szCs w:val="24"/>
        </w:rPr>
        <w:t>Email &amp; Password Field</w:t>
      </w:r>
      <w:r w:rsidR="0060412D" w:rsidRPr="00A04B7F">
        <w:rPr>
          <w:rFonts w:asciiTheme="majorHAnsi" w:hAnsiTheme="majorHAnsi" w:cstheme="majorHAnsi"/>
          <w:sz w:val="24"/>
          <w:szCs w:val="24"/>
        </w:rPr>
        <w:t>.</w:t>
      </w:r>
    </w:p>
    <w:p w14:paraId="3AE34A6E" w14:textId="417BD0BA" w:rsidR="006F26B0" w:rsidRPr="00A04B7F" w:rsidRDefault="006F26B0" w:rsidP="00752926">
      <w:pPr>
        <w:pStyle w:val="ParagraphText"/>
        <w:numPr>
          <w:ilvl w:val="0"/>
          <w:numId w:val="27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4B7F">
        <w:rPr>
          <w:rFonts w:asciiTheme="majorHAnsi" w:hAnsiTheme="majorHAnsi" w:cstheme="majorHAnsi"/>
          <w:sz w:val="24"/>
          <w:szCs w:val="24"/>
        </w:rPr>
        <w:t>Use CSS3 to set the margin for Login Icon.</w:t>
      </w:r>
    </w:p>
    <w:p w14:paraId="66A00DF0" w14:textId="4014FCF0" w:rsidR="00C73621" w:rsidRDefault="007E5D5C" w:rsidP="000C155A">
      <w:pPr>
        <w:pStyle w:val="ParagraphText"/>
        <w:spacing w:before="120"/>
        <w:rPr>
          <w:rFonts w:asciiTheme="majorHAnsi" w:hAnsiTheme="majorHAnsi" w:cstheme="majorHAnsi"/>
          <w:b/>
          <w:bCs/>
          <w:sz w:val="22"/>
        </w:rPr>
      </w:pPr>
      <w:r w:rsidRPr="00A04B7F">
        <w:rPr>
          <w:rFonts w:asciiTheme="majorHAnsi" w:hAnsiTheme="majorHAnsi" w:cstheme="majorHAnsi"/>
          <w:b/>
          <w:bCs/>
          <w:sz w:val="24"/>
          <w:szCs w:val="24"/>
        </w:rPr>
        <w:t>Login.html</w:t>
      </w:r>
    </w:p>
    <w:p w14:paraId="2D660572" w14:textId="3FF88D04" w:rsidR="00C73621" w:rsidRDefault="00C73621" w:rsidP="00503A8E">
      <w:pPr>
        <w:pStyle w:val="ParagraphText"/>
        <w:spacing w:before="120" w:after="0"/>
        <w:jc w:val="center"/>
        <w:rPr>
          <w:rFonts w:asciiTheme="majorHAnsi" w:hAnsiTheme="majorHAnsi" w:cstheme="majorHAnsi"/>
          <w:sz w:val="22"/>
        </w:rPr>
      </w:pPr>
      <w:r>
        <w:rPr>
          <w:noProof/>
        </w:rPr>
        <w:drawing>
          <wp:inline distT="0" distB="0" distL="0" distR="0" wp14:anchorId="016EF4CD" wp14:editId="397DD9E9">
            <wp:extent cx="5674360" cy="2743200"/>
            <wp:effectExtent l="0" t="0" r="2540" b="0"/>
            <wp:docPr id="265305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58" cy="27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21" w:rsidSect="00FC0D00">
      <w:headerReference w:type="default" r:id="rId24"/>
      <w:footerReference w:type="default" r:id="rId25"/>
      <w:headerReference w:type="first" r:id="rId26"/>
      <w:footerReference w:type="first" r:id="rId27"/>
      <w:pgSz w:w="11909" w:h="16834" w:code="9"/>
      <w:pgMar w:top="1440" w:right="720" w:bottom="1440" w:left="1080" w:header="850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6767" w14:textId="77777777" w:rsidR="00604140" w:rsidRDefault="00604140" w:rsidP="003323D3">
      <w:r>
        <w:separator/>
      </w:r>
    </w:p>
  </w:endnote>
  <w:endnote w:type="continuationSeparator" w:id="0">
    <w:p w14:paraId="2C5F7B2F" w14:textId="77777777" w:rsidR="00604140" w:rsidRDefault="00604140" w:rsidP="003323D3">
      <w:r>
        <w:continuationSeparator/>
      </w:r>
    </w:p>
  </w:endnote>
  <w:endnote w:type="continuationNotice" w:id="1">
    <w:p w14:paraId="7FA0B135" w14:textId="77777777" w:rsidR="00604140" w:rsidRDefault="00604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D720" w14:textId="7854AAFD" w:rsidR="00306EFC" w:rsidRPr="00AD7D75" w:rsidRDefault="781A5C6C" w:rsidP="00AD7D75">
    <w:pPr>
      <w:pStyle w:val="Footer"/>
    </w:pPr>
    <w:r w:rsidRPr="781A5C6C">
      <w:rPr>
        <w:rFonts w:ascii="Calibri" w:hAnsi="Calibri"/>
        <w:sz w:val="20"/>
        <w:szCs w:val="20"/>
      </w:rPr>
      <w:t> </w:t>
    </w:r>
    <w:r w:rsidR="00423E2D" w:rsidRPr="781A5C6C">
      <w:rPr>
        <w:rFonts w:ascii="Calibri" w:hAnsi="Calibri"/>
        <w:sz w:val="20"/>
        <w:szCs w:val="20"/>
      </w:rPr>
      <w:fldChar w:fldCharType="begin"/>
    </w:r>
    <w:r w:rsidR="00423E2D" w:rsidRPr="781A5C6C">
      <w:rPr>
        <w:rFonts w:ascii="Calibri" w:hAnsi="Calibri"/>
        <w:sz w:val="20"/>
        <w:szCs w:val="20"/>
      </w:rPr>
      <w:instrText xml:space="preserve"> DATE  \@ "d MMMM yyyy" </w:instrText>
    </w:r>
    <w:r w:rsidR="00423E2D" w:rsidRPr="781A5C6C">
      <w:rPr>
        <w:rFonts w:ascii="Calibri" w:hAnsi="Calibri"/>
        <w:sz w:val="20"/>
        <w:szCs w:val="20"/>
      </w:rPr>
      <w:fldChar w:fldCharType="separate"/>
    </w:r>
    <w:r w:rsidR="00A04B7F">
      <w:rPr>
        <w:rFonts w:ascii="Calibri" w:hAnsi="Calibri"/>
        <w:noProof/>
        <w:sz w:val="20"/>
        <w:szCs w:val="20"/>
      </w:rPr>
      <w:t>30 June 2021</w:t>
    </w:r>
    <w:r w:rsidR="00423E2D" w:rsidRPr="781A5C6C">
      <w:rPr>
        <w:rFonts w:ascii="Calibri" w:hAnsi="Calibri"/>
        <w:noProof/>
        <w:sz w:val="20"/>
        <w:szCs w:val="20"/>
      </w:rPr>
      <w:fldChar w:fldCharType="end"/>
    </w:r>
    <w:r w:rsidRPr="781A5C6C">
      <w:rPr>
        <w:rFonts w:ascii="Calibri" w:hAnsi="Calibri"/>
        <w:sz w:val="20"/>
        <w:szCs w:val="20"/>
      </w:rPr>
      <w:t> </w:t>
    </w:r>
    <w:r w:rsidRPr="781A5C6C">
      <w:rPr>
        <w:rFonts w:ascii="Calibri" w:hAnsi="Calibri"/>
        <w:sz w:val="20"/>
        <w:szCs w:val="20"/>
      </w:rPr>
      <w:t> </w:t>
    </w:r>
    <w:r w:rsidRPr="781A5C6C">
      <w:rPr>
        <w:rFonts w:ascii="Calibri" w:hAnsi="Calibri"/>
        <w:sz w:val="20"/>
        <w:szCs w:val="20"/>
      </w:rPr>
      <w:t xml:space="preserve">                                                                              Confidential and Proprietary information. © </w:t>
    </w:r>
    <w:r w:rsidR="00842288">
      <w:rPr>
        <w:rFonts w:ascii="Calibri" w:hAnsi="Calibri"/>
        <w:sz w:val="20"/>
        <w:szCs w:val="20"/>
      </w:rPr>
      <w:t>2021</w:t>
    </w:r>
    <w:r w:rsidRPr="781A5C6C">
      <w:rPr>
        <w:rFonts w:ascii="Calibri" w:hAnsi="Calibri"/>
        <w:sz w:val="20"/>
        <w:szCs w:val="20"/>
      </w:rPr>
      <w:t xml:space="preserve"> Mphasis</w:t>
    </w:r>
    <w:r w:rsidR="00AD7D75">
      <w:rPr>
        <w:noProof/>
        <w:lang w:val="en-GB" w:eastAsia="en-GB"/>
      </w:rPr>
      <w:drawing>
        <wp:anchor distT="0" distB="0" distL="114300" distR="114300" simplePos="0" relativeHeight="251658242" behindDoc="1" locked="0" layoutInCell="0" allowOverlap="1" wp14:anchorId="2231B830" wp14:editId="6873BC63">
          <wp:simplePos x="0" y="0"/>
          <wp:positionH relativeFrom="column">
            <wp:posOffset>-981710</wp:posOffset>
          </wp:positionH>
          <wp:positionV relativeFrom="paragraph">
            <wp:posOffset>173849</wp:posOffset>
          </wp:positionV>
          <wp:extent cx="7653655" cy="138430"/>
          <wp:effectExtent l="0" t="0" r="444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8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4603" w14:textId="70890373" w:rsidR="00423E2D" w:rsidRDefault="00F302DA" w:rsidP="00423E2D">
    <w:pPr>
      <w:pStyle w:val="Footer"/>
    </w:pPr>
    <w:sdt>
      <w:sdtPr>
        <w:rPr>
          <w:rFonts w:ascii="Calibri" w:hAnsi="Calibri"/>
          <w:sz w:val="20"/>
        </w:rPr>
        <w:alias w:val="Title"/>
        <w:tag w:val=""/>
        <w:id w:val="-2134239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188C">
          <w:rPr>
            <w:rFonts w:ascii="Calibri" w:hAnsi="Calibri"/>
            <w:sz w:val="20"/>
          </w:rPr>
          <w:t>&lt;Skill Name&gt; - &lt;Proficiency&gt; -</w:t>
        </w:r>
        <w:r w:rsidR="000C3EAC">
          <w:rPr>
            <w:rFonts w:ascii="Calibri" w:hAnsi="Calibri"/>
            <w:sz w:val="20"/>
          </w:rPr>
          <w:t xml:space="preserve"> Practice Exercise</w:t>
        </w:r>
      </w:sdtContent>
    </w:sdt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  <w:szCs w:val="20"/>
      </w:rPr>
      <w:t>|</w:t>
    </w:r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</w:rPr>
      <w:fldChar w:fldCharType="begin"/>
    </w:r>
    <w:r w:rsidR="00423E2D" w:rsidRPr="00C67BDC">
      <w:rPr>
        <w:rFonts w:ascii="Calibri" w:hAnsi="Calibri"/>
        <w:sz w:val="20"/>
      </w:rPr>
      <w:instrText xml:space="preserve"> DATE  \@ "d MMMM yyyy" </w:instrText>
    </w:r>
    <w:r w:rsidR="00423E2D" w:rsidRPr="00C67BDC">
      <w:rPr>
        <w:rFonts w:ascii="Calibri" w:hAnsi="Calibri"/>
        <w:sz w:val="20"/>
      </w:rPr>
      <w:fldChar w:fldCharType="separate"/>
    </w:r>
    <w:r w:rsidR="00A04B7F">
      <w:rPr>
        <w:rFonts w:ascii="Calibri" w:hAnsi="Calibri"/>
        <w:noProof/>
        <w:sz w:val="20"/>
      </w:rPr>
      <w:t>30 June 2021</w:t>
    </w:r>
    <w:r w:rsidR="00423E2D" w:rsidRPr="00C67BDC">
      <w:rPr>
        <w:rFonts w:ascii="Calibri" w:hAnsi="Calibri"/>
        <w:noProof/>
        <w:sz w:val="20"/>
      </w:rPr>
      <w:fldChar w:fldCharType="end"/>
    </w:r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  <w:szCs w:val="20"/>
      </w:rPr>
      <w:t>|</w:t>
    </w:r>
    <w:r w:rsidR="00423E2D" w:rsidRPr="00C67BDC">
      <w:rPr>
        <w:rFonts w:ascii="Calibri" w:hAnsi="Calibri"/>
        <w:sz w:val="20"/>
      </w:rPr>
      <w:t> </w:t>
    </w:r>
    <w:r w:rsidR="00423E2D" w:rsidRPr="003A28B8">
      <w:rPr>
        <w:rFonts w:ascii="Calibri" w:hAnsi="Calibri"/>
        <w:sz w:val="20"/>
      </w:rPr>
      <w:t>Confident</w:t>
    </w:r>
    <w:r w:rsidR="00423E2D">
      <w:rPr>
        <w:rFonts w:ascii="Calibri" w:hAnsi="Calibri"/>
        <w:sz w:val="20"/>
      </w:rPr>
      <w:t>ial and Proprietary information</w:t>
    </w:r>
    <w:r w:rsidR="00423E2D" w:rsidRPr="00C67BDC">
      <w:rPr>
        <w:rFonts w:ascii="Calibri" w:hAnsi="Calibri"/>
        <w:sz w:val="20"/>
      </w:rPr>
      <w:t>. © 201</w:t>
    </w:r>
    <w:r w:rsidR="001C4A70">
      <w:rPr>
        <w:rFonts w:ascii="Calibri" w:hAnsi="Calibri"/>
        <w:sz w:val="20"/>
      </w:rPr>
      <w:t>9</w:t>
    </w:r>
    <w:r w:rsidR="00423E2D">
      <w:rPr>
        <w:rFonts w:ascii="Calibri" w:hAnsi="Calibri"/>
        <w:sz w:val="20"/>
      </w:rPr>
      <w:t xml:space="preserve"> </w:t>
    </w:r>
    <w:r w:rsidR="00423E2D" w:rsidRPr="00C67BDC">
      <w:rPr>
        <w:rFonts w:ascii="Calibri" w:hAnsi="Calibri"/>
        <w:sz w:val="20"/>
      </w:rPr>
      <w:t>Mphasi</w:t>
    </w:r>
    <w:r w:rsidR="00423E2D">
      <w:rPr>
        <w:rFonts w:ascii="Calibri" w:hAnsi="Calibri"/>
        <w:sz w:val="20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C086" w14:textId="77777777" w:rsidR="00604140" w:rsidRDefault="00604140" w:rsidP="003323D3">
      <w:r>
        <w:separator/>
      </w:r>
    </w:p>
  </w:footnote>
  <w:footnote w:type="continuationSeparator" w:id="0">
    <w:p w14:paraId="720FDADD" w14:textId="77777777" w:rsidR="00604140" w:rsidRDefault="00604140" w:rsidP="003323D3">
      <w:r>
        <w:continuationSeparator/>
      </w:r>
    </w:p>
  </w:footnote>
  <w:footnote w:type="continuationNotice" w:id="1">
    <w:p w14:paraId="38234A7A" w14:textId="77777777" w:rsidR="00604140" w:rsidRDefault="006041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155B" w14:textId="694EB67A" w:rsidR="00306EFC" w:rsidRDefault="003A28B8" w:rsidP="003B1083">
    <w:pPr>
      <w:pStyle w:val="MphasiS-TitleOfDocumen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648A14B1" wp14:editId="2048C170">
              <wp:simplePos x="0" y="0"/>
              <wp:positionH relativeFrom="column">
                <wp:posOffset>4730750</wp:posOffset>
              </wp:positionH>
              <wp:positionV relativeFrom="page">
                <wp:posOffset>188595</wp:posOffset>
              </wp:positionV>
              <wp:extent cx="1744980" cy="531495"/>
              <wp:effectExtent l="0" t="0" r="7620" b="1905"/>
              <wp:wrapNone/>
              <wp:docPr id="9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E8AC0" w14:textId="77777777" w:rsidR="00C67BDC" w:rsidRDefault="00990713" w:rsidP="00C67BDC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1F09BB02" wp14:editId="5357EB9B">
                                <wp:extent cx="1744980" cy="858616"/>
                                <wp:effectExtent l="0" t="0" r="0" b="0"/>
                                <wp:docPr id="30" name="Picture 30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8A14B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2.5pt;margin-top:14.85pt;width:137.4pt;height:41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" filled="f" stroked="f">
              <o:lock v:ext="edit" aspectratio="t"/>
              <v:textbox style="mso-fit-shape-to-text:t" inset="0,0,0,0">
                <w:txbxContent>
                  <w:p w14:paraId="61CE8AC0" w14:textId="77777777" w:rsidR="00C67BDC" w:rsidRDefault="00990713" w:rsidP="00C67BDC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1F09BB02" wp14:editId="5357EB9B">
                          <wp:extent cx="1744980" cy="858616"/>
                          <wp:effectExtent l="0" t="0" r="0" b="0"/>
                          <wp:docPr id="30" name="Picture 30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3B3C0F">
      <w:t>HTML5 &amp; CSS3</w:t>
    </w:r>
    <w:r w:rsidR="00652B17">
      <w:t xml:space="preserve"> </w:t>
    </w:r>
    <w:r w:rsidR="00F37CB3">
      <w:t>–</w:t>
    </w:r>
    <w:r w:rsidR="00652B17">
      <w:t xml:space="preserve"> Practice Exercise</w:t>
    </w:r>
  </w:p>
  <w:p w14:paraId="65A23F9D" w14:textId="77777777" w:rsidR="00652B17" w:rsidRDefault="00652B17" w:rsidP="00652B17">
    <w:pPr>
      <w:pStyle w:val="MphasiS-HeadingTextCalibri16PtBold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25CC" w14:textId="77777777" w:rsidR="00235C21" w:rsidRPr="00264CE6" w:rsidRDefault="004206C1" w:rsidP="00264CE6">
    <w:pPr>
      <w:pStyle w:val="MphasiS-TitleOfDocument"/>
    </w:pPr>
    <w:r>
      <w:t>&lt;Skill name&gt; - &lt;Proficiency&gt;</w:t>
    </w:r>
    <w:r w:rsidR="00D925F3">
      <w:t xml:space="preserve"> </w:t>
    </w:r>
    <w:r>
      <w:t>-</w:t>
    </w:r>
    <w:r w:rsidR="00D925F3">
      <w:t xml:space="preserve"> </w:t>
    </w:r>
    <w:r w:rsidR="003A28B8" w:rsidRPr="00264CE6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B0F0F96" wp14:editId="4BD5BD5E">
              <wp:simplePos x="0" y="0"/>
              <wp:positionH relativeFrom="column">
                <wp:posOffset>4730750</wp:posOffset>
              </wp:positionH>
              <wp:positionV relativeFrom="page">
                <wp:posOffset>164465</wp:posOffset>
              </wp:positionV>
              <wp:extent cx="1744980" cy="531495"/>
              <wp:effectExtent l="0" t="0" r="7620" b="17780"/>
              <wp:wrapNone/>
              <wp:docPr id="4" name="Text Box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DDD4A" w14:textId="77777777" w:rsidR="00235C21" w:rsidRDefault="00990713" w:rsidP="00235C21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EF675C4" wp14:editId="0010E5F4">
                                <wp:extent cx="1744980" cy="858520"/>
                                <wp:effectExtent l="0" t="0" r="0" b="0"/>
                                <wp:docPr id="32" name="Picture 32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0F0F9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72.5pt;margin-top:12.95pt;width:137.4pt;height:41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" filled="f" stroked="f">
              <o:lock v:ext="edit" aspectratio="t"/>
              <v:textbox style="mso-fit-shape-to-text:t" inset="0,0,0,0">
                <w:txbxContent>
                  <w:p w14:paraId="657DDD4A" w14:textId="77777777" w:rsidR="00235C21" w:rsidRDefault="00990713" w:rsidP="00235C21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EF675C4" wp14:editId="0010E5F4">
                          <wp:extent cx="1744980" cy="858520"/>
                          <wp:effectExtent l="0" t="0" r="0" b="0"/>
                          <wp:docPr id="32" name="Picture 32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ED4BDE">
      <w:t>Practice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9C3"/>
    <w:multiLevelType w:val="hybridMultilevel"/>
    <w:tmpl w:val="5E3C9DB0"/>
    <w:lvl w:ilvl="0" w:tplc="DF882690">
      <w:start w:val="1"/>
      <w:numFmt w:val="bullet"/>
      <w:pStyle w:val="MphasiS-Level3DashBulleted"/>
      <w:lvlText w:val="–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83B7E51"/>
    <w:multiLevelType w:val="multilevel"/>
    <w:tmpl w:val="5DB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01641"/>
    <w:multiLevelType w:val="hybridMultilevel"/>
    <w:tmpl w:val="D354CF7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11CD12FD"/>
    <w:multiLevelType w:val="multilevel"/>
    <w:tmpl w:val="531C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A6A60"/>
    <w:multiLevelType w:val="hybridMultilevel"/>
    <w:tmpl w:val="7D9EAFC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5395326"/>
    <w:multiLevelType w:val="hybridMultilevel"/>
    <w:tmpl w:val="5F3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F4240"/>
    <w:multiLevelType w:val="multilevel"/>
    <w:tmpl w:val="47E47662"/>
    <w:lvl w:ilvl="0">
      <w:start w:val="1"/>
      <w:numFmt w:val="bullet"/>
      <w:lvlText w:val=""/>
      <w:lvlJc w:val="left"/>
      <w:pPr>
        <w:tabs>
          <w:tab w:val="num" w:pos="2835"/>
        </w:tabs>
        <w:ind w:left="2835" w:hanging="107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44AD4"/>
    <w:multiLevelType w:val="multilevel"/>
    <w:tmpl w:val="ECD0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7E3254"/>
    <w:multiLevelType w:val="multilevel"/>
    <w:tmpl w:val="1F5A4362"/>
    <w:lvl w:ilvl="0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9" w15:restartNumberingAfterBreak="0">
    <w:nsid w:val="1A4163CB"/>
    <w:multiLevelType w:val="multilevel"/>
    <w:tmpl w:val="1DFCC23E"/>
    <w:lvl w:ilvl="0">
      <w:start w:val="1"/>
      <w:numFmt w:val="bullet"/>
      <w:pStyle w:val="Sub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C1565"/>
    <w:multiLevelType w:val="hybridMultilevel"/>
    <w:tmpl w:val="02DE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F2AF1"/>
    <w:multiLevelType w:val="hybridMultilevel"/>
    <w:tmpl w:val="1A408F56"/>
    <w:lvl w:ilvl="0" w:tplc="EAEAB272">
      <w:start w:val="1"/>
      <w:numFmt w:val="bullet"/>
      <w:lvlText w:val="‒"/>
      <w:lvlJc w:val="left"/>
      <w:pPr>
        <w:ind w:left="1146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B24B4"/>
    <w:multiLevelType w:val="hybridMultilevel"/>
    <w:tmpl w:val="017C4E32"/>
    <w:lvl w:ilvl="0" w:tplc="5FDA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E433C"/>
    <w:multiLevelType w:val="hybridMultilevel"/>
    <w:tmpl w:val="26E2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56AD"/>
    <w:multiLevelType w:val="hybridMultilevel"/>
    <w:tmpl w:val="CD5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94856"/>
    <w:multiLevelType w:val="hybridMultilevel"/>
    <w:tmpl w:val="A9B295B2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27856450"/>
    <w:multiLevelType w:val="hybridMultilevel"/>
    <w:tmpl w:val="5D92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615DB"/>
    <w:multiLevelType w:val="hybridMultilevel"/>
    <w:tmpl w:val="64BABC7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2B19242C"/>
    <w:multiLevelType w:val="hybridMultilevel"/>
    <w:tmpl w:val="E708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25747"/>
    <w:multiLevelType w:val="hybridMultilevel"/>
    <w:tmpl w:val="F73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0450E"/>
    <w:multiLevelType w:val="multilevel"/>
    <w:tmpl w:val="C41032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0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C71E8B"/>
    <w:multiLevelType w:val="multilevel"/>
    <w:tmpl w:val="7BEA21DC"/>
    <w:lvl w:ilvl="0">
      <w:start w:val="1"/>
      <w:numFmt w:val="bullet"/>
      <w:pStyle w:val="MphasiSLevel2Squarebulleted"/>
      <w:lvlText w:val=""/>
      <w:lvlJc w:val="left"/>
      <w:pPr>
        <w:tabs>
          <w:tab w:val="num" w:pos="550"/>
        </w:tabs>
        <w:ind w:left="550" w:hanging="36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22" w15:restartNumberingAfterBreak="0">
    <w:nsid w:val="3F1D6BA5"/>
    <w:multiLevelType w:val="hybridMultilevel"/>
    <w:tmpl w:val="DBF27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177A39"/>
    <w:multiLevelType w:val="hybridMultilevel"/>
    <w:tmpl w:val="7A9E9F80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4" w15:restartNumberingAfterBreak="0">
    <w:nsid w:val="48CE4451"/>
    <w:multiLevelType w:val="multilevel"/>
    <w:tmpl w:val="526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F353DE"/>
    <w:multiLevelType w:val="hybridMultilevel"/>
    <w:tmpl w:val="51C20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21CBC"/>
    <w:multiLevelType w:val="multilevel"/>
    <w:tmpl w:val="2AD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E1E6F"/>
    <w:multiLevelType w:val="multilevel"/>
    <w:tmpl w:val="A9BC282E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981B1F"/>
    <w:multiLevelType w:val="multilevel"/>
    <w:tmpl w:val="6A7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8036D5"/>
    <w:multiLevelType w:val="hybridMultilevel"/>
    <w:tmpl w:val="DDB2A6FC"/>
    <w:lvl w:ilvl="0" w:tplc="4458489E">
      <w:start w:val="1"/>
      <w:numFmt w:val="bullet"/>
      <w:lvlText w:val="‒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0" w15:restartNumberingAfterBreak="0">
    <w:nsid w:val="69036414"/>
    <w:multiLevelType w:val="hybridMultilevel"/>
    <w:tmpl w:val="220E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17436"/>
    <w:multiLevelType w:val="hybridMultilevel"/>
    <w:tmpl w:val="3DD2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B45094"/>
    <w:multiLevelType w:val="multilevel"/>
    <w:tmpl w:val="12C45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ECA0EC1"/>
    <w:multiLevelType w:val="multilevel"/>
    <w:tmpl w:val="AB901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41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D161CA"/>
    <w:multiLevelType w:val="multilevel"/>
    <w:tmpl w:val="7B1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E85462"/>
    <w:multiLevelType w:val="hybridMultilevel"/>
    <w:tmpl w:val="D8D634A8"/>
    <w:lvl w:ilvl="0" w:tplc="9F68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E1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86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CF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3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8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7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8D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A7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15F1E2A"/>
    <w:multiLevelType w:val="hybridMultilevel"/>
    <w:tmpl w:val="C89EFF0E"/>
    <w:lvl w:ilvl="0" w:tplc="8B0E3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2368D7"/>
    <w:multiLevelType w:val="hybridMultilevel"/>
    <w:tmpl w:val="7F7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C16AC"/>
    <w:multiLevelType w:val="hybridMultilevel"/>
    <w:tmpl w:val="02EC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71822"/>
    <w:multiLevelType w:val="hybridMultilevel"/>
    <w:tmpl w:val="646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C3521"/>
    <w:multiLevelType w:val="multilevel"/>
    <w:tmpl w:val="E33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F43D58"/>
    <w:multiLevelType w:val="multilevel"/>
    <w:tmpl w:val="16808570"/>
    <w:lvl w:ilvl="0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3C150F"/>
    <w:multiLevelType w:val="multilevel"/>
    <w:tmpl w:val="42B2138C"/>
    <w:lvl w:ilvl="0">
      <w:start w:val="1"/>
      <w:numFmt w:val="bullet"/>
      <w:pStyle w:val="MphasiSLevel1Roundbulletedtex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6"/>
  </w:num>
  <w:num w:numId="5">
    <w:abstractNumId w:val="27"/>
  </w:num>
  <w:num w:numId="6">
    <w:abstractNumId w:val="36"/>
  </w:num>
  <w:num w:numId="7">
    <w:abstractNumId w:val="20"/>
  </w:num>
  <w:num w:numId="8">
    <w:abstractNumId w:val="33"/>
  </w:num>
  <w:num w:numId="9">
    <w:abstractNumId w:val="9"/>
  </w:num>
  <w:num w:numId="10">
    <w:abstractNumId w:val="41"/>
  </w:num>
  <w:num w:numId="11">
    <w:abstractNumId w:val="8"/>
  </w:num>
  <w:num w:numId="12">
    <w:abstractNumId w:val="42"/>
  </w:num>
  <w:num w:numId="13">
    <w:abstractNumId w:val="21"/>
  </w:num>
  <w:num w:numId="14">
    <w:abstractNumId w:val="11"/>
  </w:num>
  <w:num w:numId="15">
    <w:abstractNumId w:val="29"/>
  </w:num>
  <w:num w:numId="16">
    <w:abstractNumId w:val="0"/>
  </w:num>
  <w:num w:numId="17">
    <w:abstractNumId w:val="35"/>
  </w:num>
  <w:num w:numId="18">
    <w:abstractNumId w:val="1"/>
  </w:num>
  <w:num w:numId="19">
    <w:abstractNumId w:val="26"/>
  </w:num>
  <w:num w:numId="20">
    <w:abstractNumId w:val="28"/>
  </w:num>
  <w:num w:numId="21">
    <w:abstractNumId w:val="32"/>
  </w:num>
  <w:num w:numId="22">
    <w:abstractNumId w:val="3"/>
  </w:num>
  <w:num w:numId="23">
    <w:abstractNumId w:val="24"/>
  </w:num>
  <w:num w:numId="24">
    <w:abstractNumId w:val="39"/>
  </w:num>
  <w:num w:numId="25">
    <w:abstractNumId w:val="37"/>
  </w:num>
  <w:num w:numId="26">
    <w:abstractNumId w:val="10"/>
  </w:num>
  <w:num w:numId="27">
    <w:abstractNumId w:val="25"/>
  </w:num>
  <w:num w:numId="28">
    <w:abstractNumId w:val="15"/>
  </w:num>
  <w:num w:numId="29">
    <w:abstractNumId w:val="23"/>
  </w:num>
  <w:num w:numId="30">
    <w:abstractNumId w:val="34"/>
  </w:num>
  <w:num w:numId="31">
    <w:abstractNumId w:val="7"/>
  </w:num>
  <w:num w:numId="32">
    <w:abstractNumId w:val="40"/>
  </w:num>
  <w:num w:numId="33">
    <w:abstractNumId w:val="4"/>
  </w:num>
  <w:num w:numId="34">
    <w:abstractNumId w:val="38"/>
  </w:num>
  <w:num w:numId="35">
    <w:abstractNumId w:val="14"/>
  </w:num>
  <w:num w:numId="36">
    <w:abstractNumId w:val="17"/>
  </w:num>
  <w:num w:numId="37">
    <w:abstractNumId w:val="2"/>
  </w:num>
  <w:num w:numId="38">
    <w:abstractNumId w:val="18"/>
  </w:num>
  <w:num w:numId="39">
    <w:abstractNumId w:val="19"/>
  </w:num>
  <w:num w:numId="40">
    <w:abstractNumId w:val="30"/>
  </w:num>
  <w:num w:numId="41">
    <w:abstractNumId w:val="22"/>
  </w:num>
  <w:num w:numId="42">
    <w:abstractNumId w:val="31"/>
  </w:num>
  <w:num w:numId="4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2529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B3"/>
    <w:rsid w:val="00000622"/>
    <w:rsid w:val="0000133B"/>
    <w:rsid w:val="000015D3"/>
    <w:rsid w:val="0000276B"/>
    <w:rsid w:val="00002C7F"/>
    <w:rsid w:val="00004D53"/>
    <w:rsid w:val="00004DDF"/>
    <w:rsid w:val="00007D59"/>
    <w:rsid w:val="00007D6C"/>
    <w:rsid w:val="00010275"/>
    <w:rsid w:val="0001095E"/>
    <w:rsid w:val="00011FC1"/>
    <w:rsid w:val="00014C57"/>
    <w:rsid w:val="00016110"/>
    <w:rsid w:val="00017548"/>
    <w:rsid w:val="00017D94"/>
    <w:rsid w:val="000232C5"/>
    <w:rsid w:val="00023710"/>
    <w:rsid w:val="00024436"/>
    <w:rsid w:val="000276D1"/>
    <w:rsid w:val="0003071D"/>
    <w:rsid w:val="00030DB6"/>
    <w:rsid w:val="00032A5F"/>
    <w:rsid w:val="00034FB1"/>
    <w:rsid w:val="00035ADA"/>
    <w:rsid w:val="0003767F"/>
    <w:rsid w:val="00040264"/>
    <w:rsid w:val="00042ACB"/>
    <w:rsid w:val="00043490"/>
    <w:rsid w:val="00043A1F"/>
    <w:rsid w:val="00045C75"/>
    <w:rsid w:val="0004699A"/>
    <w:rsid w:val="00046B3F"/>
    <w:rsid w:val="00046DA2"/>
    <w:rsid w:val="00050D18"/>
    <w:rsid w:val="000524A2"/>
    <w:rsid w:val="00053E3E"/>
    <w:rsid w:val="000565D4"/>
    <w:rsid w:val="00056B7F"/>
    <w:rsid w:val="0005722A"/>
    <w:rsid w:val="00057CAF"/>
    <w:rsid w:val="000601DE"/>
    <w:rsid w:val="00062040"/>
    <w:rsid w:val="00063053"/>
    <w:rsid w:val="0006626E"/>
    <w:rsid w:val="00070941"/>
    <w:rsid w:val="00071B19"/>
    <w:rsid w:val="00071DBC"/>
    <w:rsid w:val="000727CC"/>
    <w:rsid w:val="00074FA8"/>
    <w:rsid w:val="0007550D"/>
    <w:rsid w:val="00081A7A"/>
    <w:rsid w:val="000838F6"/>
    <w:rsid w:val="000839FC"/>
    <w:rsid w:val="00086425"/>
    <w:rsid w:val="00086818"/>
    <w:rsid w:val="00090B3B"/>
    <w:rsid w:val="00090CAE"/>
    <w:rsid w:val="00093367"/>
    <w:rsid w:val="000953B9"/>
    <w:rsid w:val="000A173E"/>
    <w:rsid w:val="000A2418"/>
    <w:rsid w:val="000A29B4"/>
    <w:rsid w:val="000A3D2A"/>
    <w:rsid w:val="000A656C"/>
    <w:rsid w:val="000B0C8C"/>
    <w:rsid w:val="000B3AD5"/>
    <w:rsid w:val="000B4614"/>
    <w:rsid w:val="000B689C"/>
    <w:rsid w:val="000B6B59"/>
    <w:rsid w:val="000C05A6"/>
    <w:rsid w:val="000C155A"/>
    <w:rsid w:val="000C1A82"/>
    <w:rsid w:val="000C3242"/>
    <w:rsid w:val="000C3371"/>
    <w:rsid w:val="000C3827"/>
    <w:rsid w:val="000C3EAC"/>
    <w:rsid w:val="000C6519"/>
    <w:rsid w:val="000C6548"/>
    <w:rsid w:val="000C6CE0"/>
    <w:rsid w:val="000D5129"/>
    <w:rsid w:val="000D63A1"/>
    <w:rsid w:val="000D68E7"/>
    <w:rsid w:val="000D72FB"/>
    <w:rsid w:val="000E001C"/>
    <w:rsid w:val="000E12DF"/>
    <w:rsid w:val="000E1E77"/>
    <w:rsid w:val="000E3785"/>
    <w:rsid w:val="000E5CE6"/>
    <w:rsid w:val="000E607C"/>
    <w:rsid w:val="000E6275"/>
    <w:rsid w:val="000E78F6"/>
    <w:rsid w:val="000E7DB5"/>
    <w:rsid w:val="000F0DD0"/>
    <w:rsid w:val="000F1E24"/>
    <w:rsid w:val="000F2C2A"/>
    <w:rsid w:val="000F46FE"/>
    <w:rsid w:val="000F4BE8"/>
    <w:rsid w:val="001012D4"/>
    <w:rsid w:val="00101A0E"/>
    <w:rsid w:val="00101B89"/>
    <w:rsid w:val="00102CBA"/>
    <w:rsid w:val="0010526F"/>
    <w:rsid w:val="00106659"/>
    <w:rsid w:val="00107F80"/>
    <w:rsid w:val="001100BF"/>
    <w:rsid w:val="00110E27"/>
    <w:rsid w:val="00111539"/>
    <w:rsid w:val="00111844"/>
    <w:rsid w:val="001126D2"/>
    <w:rsid w:val="00115018"/>
    <w:rsid w:val="001169B9"/>
    <w:rsid w:val="00120D33"/>
    <w:rsid w:val="00121582"/>
    <w:rsid w:val="00124E62"/>
    <w:rsid w:val="00125923"/>
    <w:rsid w:val="001271F1"/>
    <w:rsid w:val="00127751"/>
    <w:rsid w:val="00127AAB"/>
    <w:rsid w:val="00132936"/>
    <w:rsid w:val="00133520"/>
    <w:rsid w:val="0013403B"/>
    <w:rsid w:val="001345A2"/>
    <w:rsid w:val="001352DB"/>
    <w:rsid w:val="00136385"/>
    <w:rsid w:val="00136B8A"/>
    <w:rsid w:val="00137A5E"/>
    <w:rsid w:val="00137FDC"/>
    <w:rsid w:val="00140614"/>
    <w:rsid w:val="0014081C"/>
    <w:rsid w:val="00141949"/>
    <w:rsid w:val="00141B12"/>
    <w:rsid w:val="00142921"/>
    <w:rsid w:val="00142EFE"/>
    <w:rsid w:val="001438C4"/>
    <w:rsid w:val="001457D2"/>
    <w:rsid w:val="001457FF"/>
    <w:rsid w:val="001458C9"/>
    <w:rsid w:val="00147201"/>
    <w:rsid w:val="00147904"/>
    <w:rsid w:val="0015047C"/>
    <w:rsid w:val="001508CF"/>
    <w:rsid w:val="0015188C"/>
    <w:rsid w:val="00151AFA"/>
    <w:rsid w:val="00152E00"/>
    <w:rsid w:val="00153212"/>
    <w:rsid w:val="00153F2B"/>
    <w:rsid w:val="00155697"/>
    <w:rsid w:val="00163EB3"/>
    <w:rsid w:val="001658C7"/>
    <w:rsid w:val="00165CD5"/>
    <w:rsid w:val="00167440"/>
    <w:rsid w:val="00171AEA"/>
    <w:rsid w:val="001755A8"/>
    <w:rsid w:val="001768BD"/>
    <w:rsid w:val="00176CBA"/>
    <w:rsid w:val="00181961"/>
    <w:rsid w:val="00190ABE"/>
    <w:rsid w:val="00190ECF"/>
    <w:rsid w:val="00191064"/>
    <w:rsid w:val="00192675"/>
    <w:rsid w:val="00196177"/>
    <w:rsid w:val="001A061D"/>
    <w:rsid w:val="001A08D0"/>
    <w:rsid w:val="001A1165"/>
    <w:rsid w:val="001A27F9"/>
    <w:rsid w:val="001A6182"/>
    <w:rsid w:val="001A6D78"/>
    <w:rsid w:val="001A72AC"/>
    <w:rsid w:val="001B0438"/>
    <w:rsid w:val="001B06E5"/>
    <w:rsid w:val="001B08D3"/>
    <w:rsid w:val="001B2081"/>
    <w:rsid w:val="001B455A"/>
    <w:rsid w:val="001B6E2E"/>
    <w:rsid w:val="001C193C"/>
    <w:rsid w:val="001C1F33"/>
    <w:rsid w:val="001C327C"/>
    <w:rsid w:val="001C4296"/>
    <w:rsid w:val="001C4A70"/>
    <w:rsid w:val="001C7195"/>
    <w:rsid w:val="001D034A"/>
    <w:rsid w:val="001D1563"/>
    <w:rsid w:val="001D2EB2"/>
    <w:rsid w:val="001D599B"/>
    <w:rsid w:val="001E0B31"/>
    <w:rsid w:val="001E1C32"/>
    <w:rsid w:val="001E42E2"/>
    <w:rsid w:val="001E6437"/>
    <w:rsid w:val="001E68E8"/>
    <w:rsid w:val="001F03D1"/>
    <w:rsid w:val="001F7E4C"/>
    <w:rsid w:val="00201EE2"/>
    <w:rsid w:val="0020235E"/>
    <w:rsid w:val="00204608"/>
    <w:rsid w:val="00204FC7"/>
    <w:rsid w:val="0020571B"/>
    <w:rsid w:val="00210564"/>
    <w:rsid w:val="002106C7"/>
    <w:rsid w:val="0021243F"/>
    <w:rsid w:val="002130CD"/>
    <w:rsid w:val="00216573"/>
    <w:rsid w:val="00222C5A"/>
    <w:rsid w:val="002232DB"/>
    <w:rsid w:val="0022480A"/>
    <w:rsid w:val="00224932"/>
    <w:rsid w:val="0022778E"/>
    <w:rsid w:val="002277C3"/>
    <w:rsid w:val="002307F2"/>
    <w:rsid w:val="00232D0D"/>
    <w:rsid w:val="002335DD"/>
    <w:rsid w:val="00234CB7"/>
    <w:rsid w:val="00235C21"/>
    <w:rsid w:val="00237110"/>
    <w:rsid w:val="00242074"/>
    <w:rsid w:val="002423CD"/>
    <w:rsid w:val="00244891"/>
    <w:rsid w:val="00247E8B"/>
    <w:rsid w:val="00251437"/>
    <w:rsid w:val="00251FD8"/>
    <w:rsid w:val="0025341E"/>
    <w:rsid w:val="00253792"/>
    <w:rsid w:val="00254A89"/>
    <w:rsid w:val="002550BF"/>
    <w:rsid w:val="00256931"/>
    <w:rsid w:val="002574CA"/>
    <w:rsid w:val="0025781B"/>
    <w:rsid w:val="0025795F"/>
    <w:rsid w:val="00260342"/>
    <w:rsid w:val="00262025"/>
    <w:rsid w:val="0026231C"/>
    <w:rsid w:val="00262A45"/>
    <w:rsid w:val="00262B95"/>
    <w:rsid w:val="00263286"/>
    <w:rsid w:val="00264CE6"/>
    <w:rsid w:val="00265D7F"/>
    <w:rsid w:val="00266CE1"/>
    <w:rsid w:val="00271CCF"/>
    <w:rsid w:val="00275026"/>
    <w:rsid w:val="00275068"/>
    <w:rsid w:val="002757F7"/>
    <w:rsid w:val="00275FF3"/>
    <w:rsid w:val="002809FA"/>
    <w:rsid w:val="00281F50"/>
    <w:rsid w:val="00283994"/>
    <w:rsid w:val="00283A6B"/>
    <w:rsid w:val="00283FCA"/>
    <w:rsid w:val="00287079"/>
    <w:rsid w:val="0029433F"/>
    <w:rsid w:val="00294644"/>
    <w:rsid w:val="00295798"/>
    <w:rsid w:val="00296BCB"/>
    <w:rsid w:val="002A1860"/>
    <w:rsid w:val="002A2829"/>
    <w:rsid w:val="002A2A60"/>
    <w:rsid w:val="002A52BB"/>
    <w:rsid w:val="002A64EE"/>
    <w:rsid w:val="002B08CD"/>
    <w:rsid w:val="002B0E87"/>
    <w:rsid w:val="002B2B09"/>
    <w:rsid w:val="002B3277"/>
    <w:rsid w:val="002B3689"/>
    <w:rsid w:val="002B3E21"/>
    <w:rsid w:val="002B4A02"/>
    <w:rsid w:val="002B515A"/>
    <w:rsid w:val="002B5C26"/>
    <w:rsid w:val="002B5D4A"/>
    <w:rsid w:val="002B7098"/>
    <w:rsid w:val="002C07FF"/>
    <w:rsid w:val="002C27FD"/>
    <w:rsid w:val="002C410D"/>
    <w:rsid w:val="002C5403"/>
    <w:rsid w:val="002C647C"/>
    <w:rsid w:val="002C6712"/>
    <w:rsid w:val="002C69D7"/>
    <w:rsid w:val="002D16C6"/>
    <w:rsid w:val="002D3BD7"/>
    <w:rsid w:val="002D66FC"/>
    <w:rsid w:val="002D7739"/>
    <w:rsid w:val="002D7F0F"/>
    <w:rsid w:val="002E057D"/>
    <w:rsid w:val="002E2748"/>
    <w:rsid w:val="002E6389"/>
    <w:rsid w:val="002F09FD"/>
    <w:rsid w:val="002F1087"/>
    <w:rsid w:val="002F11AC"/>
    <w:rsid w:val="002F2FE1"/>
    <w:rsid w:val="002F3A81"/>
    <w:rsid w:val="002F5F11"/>
    <w:rsid w:val="002F676A"/>
    <w:rsid w:val="002F7647"/>
    <w:rsid w:val="002F767E"/>
    <w:rsid w:val="00300AE5"/>
    <w:rsid w:val="00301965"/>
    <w:rsid w:val="00302660"/>
    <w:rsid w:val="00302ECD"/>
    <w:rsid w:val="00304751"/>
    <w:rsid w:val="00305253"/>
    <w:rsid w:val="00306EFC"/>
    <w:rsid w:val="00307CB6"/>
    <w:rsid w:val="0031040C"/>
    <w:rsid w:val="003125D9"/>
    <w:rsid w:val="00313B6D"/>
    <w:rsid w:val="00316940"/>
    <w:rsid w:val="00316F2A"/>
    <w:rsid w:val="003223A0"/>
    <w:rsid w:val="00324389"/>
    <w:rsid w:val="00324519"/>
    <w:rsid w:val="003255AF"/>
    <w:rsid w:val="00327E91"/>
    <w:rsid w:val="00331DB0"/>
    <w:rsid w:val="003323D3"/>
    <w:rsid w:val="00333A02"/>
    <w:rsid w:val="00335A46"/>
    <w:rsid w:val="00336AEE"/>
    <w:rsid w:val="00340EDA"/>
    <w:rsid w:val="00340F62"/>
    <w:rsid w:val="00340F9D"/>
    <w:rsid w:val="00341A0D"/>
    <w:rsid w:val="00342B4B"/>
    <w:rsid w:val="0034316A"/>
    <w:rsid w:val="00343CA5"/>
    <w:rsid w:val="003459F5"/>
    <w:rsid w:val="0034717D"/>
    <w:rsid w:val="00347F51"/>
    <w:rsid w:val="0035287F"/>
    <w:rsid w:val="003534A5"/>
    <w:rsid w:val="0035548E"/>
    <w:rsid w:val="00355EA4"/>
    <w:rsid w:val="00356045"/>
    <w:rsid w:val="00357349"/>
    <w:rsid w:val="00357709"/>
    <w:rsid w:val="003612C1"/>
    <w:rsid w:val="00361462"/>
    <w:rsid w:val="00362975"/>
    <w:rsid w:val="00363BC2"/>
    <w:rsid w:val="003650EA"/>
    <w:rsid w:val="00370170"/>
    <w:rsid w:val="0037048B"/>
    <w:rsid w:val="003708B3"/>
    <w:rsid w:val="00370F48"/>
    <w:rsid w:val="003721F1"/>
    <w:rsid w:val="0037385A"/>
    <w:rsid w:val="00374A83"/>
    <w:rsid w:val="00374CAF"/>
    <w:rsid w:val="00375758"/>
    <w:rsid w:val="00380F87"/>
    <w:rsid w:val="003831FF"/>
    <w:rsid w:val="0038338C"/>
    <w:rsid w:val="00384579"/>
    <w:rsid w:val="003845FB"/>
    <w:rsid w:val="003863CA"/>
    <w:rsid w:val="0038648A"/>
    <w:rsid w:val="00386694"/>
    <w:rsid w:val="003902F9"/>
    <w:rsid w:val="00390E2A"/>
    <w:rsid w:val="0039109B"/>
    <w:rsid w:val="00392CBC"/>
    <w:rsid w:val="00392CF6"/>
    <w:rsid w:val="003966D8"/>
    <w:rsid w:val="00396CB1"/>
    <w:rsid w:val="003A2415"/>
    <w:rsid w:val="003A26CC"/>
    <w:rsid w:val="003A28B8"/>
    <w:rsid w:val="003A35E2"/>
    <w:rsid w:val="003A40D0"/>
    <w:rsid w:val="003A56C5"/>
    <w:rsid w:val="003A686A"/>
    <w:rsid w:val="003A7AF3"/>
    <w:rsid w:val="003B0CF4"/>
    <w:rsid w:val="003B1083"/>
    <w:rsid w:val="003B1227"/>
    <w:rsid w:val="003B2B65"/>
    <w:rsid w:val="003B3465"/>
    <w:rsid w:val="003B3C0F"/>
    <w:rsid w:val="003B4F3A"/>
    <w:rsid w:val="003B7E09"/>
    <w:rsid w:val="003B7E4F"/>
    <w:rsid w:val="003C03E9"/>
    <w:rsid w:val="003C03F2"/>
    <w:rsid w:val="003C1668"/>
    <w:rsid w:val="003C1AA2"/>
    <w:rsid w:val="003C2715"/>
    <w:rsid w:val="003C44DF"/>
    <w:rsid w:val="003C4ED6"/>
    <w:rsid w:val="003C6130"/>
    <w:rsid w:val="003C6C3A"/>
    <w:rsid w:val="003C71E8"/>
    <w:rsid w:val="003C7D56"/>
    <w:rsid w:val="003D1044"/>
    <w:rsid w:val="003D2F0B"/>
    <w:rsid w:val="003D34DE"/>
    <w:rsid w:val="003D4836"/>
    <w:rsid w:val="003D6C43"/>
    <w:rsid w:val="003D7D67"/>
    <w:rsid w:val="003E021F"/>
    <w:rsid w:val="003E0E7B"/>
    <w:rsid w:val="003E0FA6"/>
    <w:rsid w:val="003E463F"/>
    <w:rsid w:val="003E4AF6"/>
    <w:rsid w:val="003E658E"/>
    <w:rsid w:val="003F4A74"/>
    <w:rsid w:val="003F4C17"/>
    <w:rsid w:val="003F4D0B"/>
    <w:rsid w:val="003F5991"/>
    <w:rsid w:val="003F66AB"/>
    <w:rsid w:val="003F6AD5"/>
    <w:rsid w:val="003F7E5E"/>
    <w:rsid w:val="003F7EAB"/>
    <w:rsid w:val="004011D1"/>
    <w:rsid w:val="0040339A"/>
    <w:rsid w:val="00403ED7"/>
    <w:rsid w:val="00403F6E"/>
    <w:rsid w:val="0040653D"/>
    <w:rsid w:val="0040713C"/>
    <w:rsid w:val="00410302"/>
    <w:rsid w:val="00410683"/>
    <w:rsid w:val="00412247"/>
    <w:rsid w:val="00412790"/>
    <w:rsid w:val="00412AAC"/>
    <w:rsid w:val="0041726B"/>
    <w:rsid w:val="004206C1"/>
    <w:rsid w:val="0042134A"/>
    <w:rsid w:val="00421774"/>
    <w:rsid w:val="00421C1C"/>
    <w:rsid w:val="00423703"/>
    <w:rsid w:val="00423E2D"/>
    <w:rsid w:val="004242DD"/>
    <w:rsid w:val="00425AD3"/>
    <w:rsid w:val="00426ADC"/>
    <w:rsid w:val="00427125"/>
    <w:rsid w:val="00431BEC"/>
    <w:rsid w:val="004326D0"/>
    <w:rsid w:val="00433060"/>
    <w:rsid w:val="00434B14"/>
    <w:rsid w:val="00440608"/>
    <w:rsid w:val="00441FC0"/>
    <w:rsid w:val="00445E36"/>
    <w:rsid w:val="00446C3F"/>
    <w:rsid w:val="0045091C"/>
    <w:rsid w:val="004527AB"/>
    <w:rsid w:val="0045417E"/>
    <w:rsid w:val="00454723"/>
    <w:rsid w:val="004547AC"/>
    <w:rsid w:val="0045629F"/>
    <w:rsid w:val="0045729E"/>
    <w:rsid w:val="00457C67"/>
    <w:rsid w:val="0046152E"/>
    <w:rsid w:val="00462691"/>
    <w:rsid w:val="00464C94"/>
    <w:rsid w:val="00465314"/>
    <w:rsid w:val="00470EBD"/>
    <w:rsid w:val="00471FD5"/>
    <w:rsid w:val="004734FE"/>
    <w:rsid w:val="004759C0"/>
    <w:rsid w:val="004764D0"/>
    <w:rsid w:val="00480112"/>
    <w:rsid w:val="004806E3"/>
    <w:rsid w:val="00482CC9"/>
    <w:rsid w:val="0048307A"/>
    <w:rsid w:val="004834A3"/>
    <w:rsid w:val="00484D51"/>
    <w:rsid w:val="004872E1"/>
    <w:rsid w:val="00490D11"/>
    <w:rsid w:val="004913C7"/>
    <w:rsid w:val="00493DCD"/>
    <w:rsid w:val="00494654"/>
    <w:rsid w:val="004A0D30"/>
    <w:rsid w:val="004A2702"/>
    <w:rsid w:val="004A2AE1"/>
    <w:rsid w:val="004A59B5"/>
    <w:rsid w:val="004A6447"/>
    <w:rsid w:val="004A6A43"/>
    <w:rsid w:val="004A6F13"/>
    <w:rsid w:val="004A7F36"/>
    <w:rsid w:val="004B068F"/>
    <w:rsid w:val="004B13AE"/>
    <w:rsid w:val="004B1E07"/>
    <w:rsid w:val="004B245E"/>
    <w:rsid w:val="004B2808"/>
    <w:rsid w:val="004B2F5F"/>
    <w:rsid w:val="004B37E8"/>
    <w:rsid w:val="004B3B52"/>
    <w:rsid w:val="004B4BF9"/>
    <w:rsid w:val="004B5BD4"/>
    <w:rsid w:val="004C0984"/>
    <w:rsid w:val="004C0FEC"/>
    <w:rsid w:val="004C17A8"/>
    <w:rsid w:val="004C2B9D"/>
    <w:rsid w:val="004C3AEE"/>
    <w:rsid w:val="004C3B82"/>
    <w:rsid w:val="004C3D10"/>
    <w:rsid w:val="004C3EB4"/>
    <w:rsid w:val="004C6754"/>
    <w:rsid w:val="004C6FFD"/>
    <w:rsid w:val="004C73E0"/>
    <w:rsid w:val="004D22DD"/>
    <w:rsid w:val="004D37B2"/>
    <w:rsid w:val="004D3ED1"/>
    <w:rsid w:val="004D4075"/>
    <w:rsid w:val="004D54E1"/>
    <w:rsid w:val="004D63CE"/>
    <w:rsid w:val="004E0D07"/>
    <w:rsid w:val="004E2B72"/>
    <w:rsid w:val="004E4E9B"/>
    <w:rsid w:val="004E6529"/>
    <w:rsid w:val="004F00CC"/>
    <w:rsid w:val="004F1F94"/>
    <w:rsid w:val="004F5D5B"/>
    <w:rsid w:val="004F67C4"/>
    <w:rsid w:val="004F7664"/>
    <w:rsid w:val="004F7CEF"/>
    <w:rsid w:val="005016FD"/>
    <w:rsid w:val="0050205C"/>
    <w:rsid w:val="00502863"/>
    <w:rsid w:val="00503A8E"/>
    <w:rsid w:val="00503C55"/>
    <w:rsid w:val="0050548F"/>
    <w:rsid w:val="00505CC1"/>
    <w:rsid w:val="005061A0"/>
    <w:rsid w:val="00507ACB"/>
    <w:rsid w:val="00510B4B"/>
    <w:rsid w:val="005120AA"/>
    <w:rsid w:val="0051550B"/>
    <w:rsid w:val="005155AC"/>
    <w:rsid w:val="00515803"/>
    <w:rsid w:val="00517B91"/>
    <w:rsid w:val="00520230"/>
    <w:rsid w:val="00524C62"/>
    <w:rsid w:val="00526550"/>
    <w:rsid w:val="00530843"/>
    <w:rsid w:val="005317E6"/>
    <w:rsid w:val="00531BFB"/>
    <w:rsid w:val="00534160"/>
    <w:rsid w:val="005366B0"/>
    <w:rsid w:val="005375F5"/>
    <w:rsid w:val="005416A3"/>
    <w:rsid w:val="005436C5"/>
    <w:rsid w:val="00550A01"/>
    <w:rsid w:val="005514CE"/>
    <w:rsid w:val="0055561C"/>
    <w:rsid w:val="00557FDD"/>
    <w:rsid w:val="00560899"/>
    <w:rsid w:val="00561CE2"/>
    <w:rsid w:val="00562891"/>
    <w:rsid w:val="005628DF"/>
    <w:rsid w:val="005647EE"/>
    <w:rsid w:val="0056492B"/>
    <w:rsid w:val="00565028"/>
    <w:rsid w:val="005654D3"/>
    <w:rsid w:val="0056787B"/>
    <w:rsid w:val="00567F0C"/>
    <w:rsid w:val="005718C5"/>
    <w:rsid w:val="00571CA9"/>
    <w:rsid w:val="0057273C"/>
    <w:rsid w:val="00572F55"/>
    <w:rsid w:val="0058042E"/>
    <w:rsid w:val="00580503"/>
    <w:rsid w:val="00585FB4"/>
    <w:rsid w:val="00590C2E"/>
    <w:rsid w:val="00591FCA"/>
    <w:rsid w:val="0059398F"/>
    <w:rsid w:val="005958D7"/>
    <w:rsid w:val="00596EF6"/>
    <w:rsid w:val="005975A4"/>
    <w:rsid w:val="005A39C4"/>
    <w:rsid w:val="005A4038"/>
    <w:rsid w:val="005A49D0"/>
    <w:rsid w:val="005A53DF"/>
    <w:rsid w:val="005A67FD"/>
    <w:rsid w:val="005A69F0"/>
    <w:rsid w:val="005B07FA"/>
    <w:rsid w:val="005B0EF1"/>
    <w:rsid w:val="005B1820"/>
    <w:rsid w:val="005B1DD9"/>
    <w:rsid w:val="005B3398"/>
    <w:rsid w:val="005B488E"/>
    <w:rsid w:val="005B5615"/>
    <w:rsid w:val="005B69C0"/>
    <w:rsid w:val="005B76FB"/>
    <w:rsid w:val="005C058D"/>
    <w:rsid w:val="005C176C"/>
    <w:rsid w:val="005C2782"/>
    <w:rsid w:val="005C2E41"/>
    <w:rsid w:val="005C58C4"/>
    <w:rsid w:val="005C639B"/>
    <w:rsid w:val="005C6725"/>
    <w:rsid w:val="005D1FDA"/>
    <w:rsid w:val="005D297B"/>
    <w:rsid w:val="005D344B"/>
    <w:rsid w:val="005E0916"/>
    <w:rsid w:val="005E1994"/>
    <w:rsid w:val="005E37DE"/>
    <w:rsid w:val="005E3FE1"/>
    <w:rsid w:val="005E62A1"/>
    <w:rsid w:val="005E7504"/>
    <w:rsid w:val="005E7A44"/>
    <w:rsid w:val="005E7B52"/>
    <w:rsid w:val="005F01E3"/>
    <w:rsid w:val="005F02CA"/>
    <w:rsid w:val="005F18A0"/>
    <w:rsid w:val="005F5A91"/>
    <w:rsid w:val="0060008D"/>
    <w:rsid w:val="00602863"/>
    <w:rsid w:val="00602C05"/>
    <w:rsid w:val="00603580"/>
    <w:rsid w:val="00603BAD"/>
    <w:rsid w:val="0060412D"/>
    <w:rsid w:val="00604140"/>
    <w:rsid w:val="00604842"/>
    <w:rsid w:val="00604DB5"/>
    <w:rsid w:val="006056BB"/>
    <w:rsid w:val="006076BC"/>
    <w:rsid w:val="006103ED"/>
    <w:rsid w:val="00610AE5"/>
    <w:rsid w:val="00611A8B"/>
    <w:rsid w:val="00614285"/>
    <w:rsid w:val="006162AC"/>
    <w:rsid w:val="00620331"/>
    <w:rsid w:val="0062081E"/>
    <w:rsid w:val="0062115D"/>
    <w:rsid w:val="00623477"/>
    <w:rsid w:val="00625F6F"/>
    <w:rsid w:val="006308FB"/>
    <w:rsid w:val="0063207C"/>
    <w:rsid w:val="00641651"/>
    <w:rsid w:val="00641AD2"/>
    <w:rsid w:val="0064251C"/>
    <w:rsid w:val="00644091"/>
    <w:rsid w:val="00644683"/>
    <w:rsid w:val="0064765F"/>
    <w:rsid w:val="006509AC"/>
    <w:rsid w:val="00652B17"/>
    <w:rsid w:val="00652CAA"/>
    <w:rsid w:val="00656C37"/>
    <w:rsid w:val="006609B0"/>
    <w:rsid w:val="00660E57"/>
    <w:rsid w:val="006639D6"/>
    <w:rsid w:val="006651A9"/>
    <w:rsid w:val="00666232"/>
    <w:rsid w:val="0067093A"/>
    <w:rsid w:val="00672F7A"/>
    <w:rsid w:val="00674D4F"/>
    <w:rsid w:val="00680586"/>
    <w:rsid w:val="00685D18"/>
    <w:rsid w:val="0068605B"/>
    <w:rsid w:val="00686094"/>
    <w:rsid w:val="00686495"/>
    <w:rsid w:val="0068689C"/>
    <w:rsid w:val="00686C84"/>
    <w:rsid w:val="00690B0B"/>
    <w:rsid w:val="00690D3F"/>
    <w:rsid w:val="0069228D"/>
    <w:rsid w:val="00694B7B"/>
    <w:rsid w:val="006963A3"/>
    <w:rsid w:val="006A2985"/>
    <w:rsid w:val="006A52F9"/>
    <w:rsid w:val="006A686B"/>
    <w:rsid w:val="006A7E5A"/>
    <w:rsid w:val="006A7FAD"/>
    <w:rsid w:val="006B0C74"/>
    <w:rsid w:val="006B0F9A"/>
    <w:rsid w:val="006B1001"/>
    <w:rsid w:val="006B1AD6"/>
    <w:rsid w:val="006B2131"/>
    <w:rsid w:val="006B3185"/>
    <w:rsid w:val="006B5738"/>
    <w:rsid w:val="006B5B10"/>
    <w:rsid w:val="006B744F"/>
    <w:rsid w:val="006B785E"/>
    <w:rsid w:val="006C0FD8"/>
    <w:rsid w:val="006C247B"/>
    <w:rsid w:val="006C2AB5"/>
    <w:rsid w:val="006C2DE6"/>
    <w:rsid w:val="006C31E7"/>
    <w:rsid w:val="006C3760"/>
    <w:rsid w:val="006C489B"/>
    <w:rsid w:val="006D0C72"/>
    <w:rsid w:val="006D1B2F"/>
    <w:rsid w:val="006D2382"/>
    <w:rsid w:val="006D2CFD"/>
    <w:rsid w:val="006D3DEA"/>
    <w:rsid w:val="006D5425"/>
    <w:rsid w:val="006D5B59"/>
    <w:rsid w:val="006E15F2"/>
    <w:rsid w:val="006E4D92"/>
    <w:rsid w:val="006E5F53"/>
    <w:rsid w:val="006E6A2B"/>
    <w:rsid w:val="006F03A6"/>
    <w:rsid w:val="006F2301"/>
    <w:rsid w:val="006F26B0"/>
    <w:rsid w:val="006F3102"/>
    <w:rsid w:val="006F4B5B"/>
    <w:rsid w:val="006F60CD"/>
    <w:rsid w:val="006F663D"/>
    <w:rsid w:val="006F690A"/>
    <w:rsid w:val="006F72BB"/>
    <w:rsid w:val="00700475"/>
    <w:rsid w:val="00702045"/>
    <w:rsid w:val="00702095"/>
    <w:rsid w:val="0070235E"/>
    <w:rsid w:val="00702865"/>
    <w:rsid w:val="00704252"/>
    <w:rsid w:val="00705D28"/>
    <w:rsid w:val="0070616A"/>
    <w:rsid w:val="0070729D"/>
    <w:rsid w:val="007128B2"/>
    <w:rsid w:val="00712FCD"/>
    <w:rsid w:val="00713BD2"/>
    <w:rsid w:val="00713BFC"/>
    <w:rsid w:val="007147D0"/>
    <w:rsid w:val="00717618"/>
    <w:rsid w:val="007217C0"/>
    <w:rsid w:val="00721D69"/>
    <w:rsid w:val="00722814"/>
    <w:rsid w:val="00722E55"/>
    <w:rsid w:val="007239FF"/>
    <w:rsid w:val="00725794"/>
    <w:rsid w:val="007330BC"/>
    <w:rsid w:val="007349BF"/>
    <w:rsid w:val="00737867"/>
    <w:rsid w:val="00740D10"/>
    <w:rsid w:val="007436B3"/>
    <w:rsid w:val="00743779"/>
    <w:rsid w:val="007450F8"/>
    <w:rsid w:val="00745474"/>
    <w:rsid w:val="0074701F"/>
    <w:rsid w:val="007522AF"/>
    <w:rsid w:val="00752822"/>
    <w:rsid w:val="00752926"/>
    <w:rsid w:val="00756E6D"/>
    <w:rsid w:val="00756EEC"/>
    <w:rsid w:val="00757D39"/>
    <w:rsid w:val="0076137E"/>
    <w:rsid w:val="00765A33"/>
    <w:rsid w:val="00765A42"/>
    <w:rsid w:val="007662BE"/>
    <w:rsid w:val="00766D7A"/>
    <w:rsid w:val="00767618"/>
    <w:rsid w:val="00767ECB"/>
    <w:rsid w:val="00771189"/>
    <w:rsid w:val="00772BEC"/>
    <w:rsid w:val="00775F1F"/>
    <w:rsid w:val="00777190"/>
    <w:rsid w:val="007832CE"/>
    <w:rsid w:val="00784AB3"/>
    <w:rsid w:val="00784B28"/>
    <w:rsid w:val="007877C8"/>
    <w:rsid w:val="00787E50"/>
    <w:rsid w:val="00790AF0"/>
    <w:rsid w:val="00790F90"/>
    <w:rsid w:val="00791D0D"/>
    <w:rsid w:val="00792CFA"/>
    <w:rsid w:val="00793244"/>
    <w:rsid w:val="007A0FB1"/>
    <w:rsid w:val="007A1CE4"/>
    <w:rsid w:val="007A2034"/>
    <w:rsid w:val="007A283E"/>
    <w:rsid w:val="007A29CE"/>
    <w:rsid w:val="007A3E95"/>
    <w:rsid w:val="007A6333"/>
    <w:rsid w:val="007A6F61"/>
    <w:rsid w:val="007A7646"/>
    <w:rsid w:val="007B16CC"/>
    <w:rsid w:val="007B1C5F"/>
    <w:rsid w:val="007B2D02"/>
    <w:rsid w:val="007B3F31"/>
    <w:rsid w:val="007B47A7"/>
    <w:rsid w:val="007B58CF"/>
    <w:rsid w:val="007B599B"/>
    <w:rsid w:val="007B6117"/>
    <w:rsid w:val="007B67C1"/>
    <w:rsid w:val="007B7BEC"/>
    <w:rsid w:val="007C1D43"/>
    <w:rsid w:val="007C417F"/>
    <w:rsid w:val="007D12F9"/>
    <w:rsid w:val="007D13BF"/>
    <w:rsid w:val="007D2050"/>
    <w:rsid w:val="007D540C"/>
    <w:rsid w:val="007D59E3"/>
    <w:rsid w:val="007D684C"/>
    <w:rsid w:val="007D70AE"/>
    <w:rsid w:val="007E4997"/>
    <w:rsid w:val="007E5D5C"/>
    <w:rsid w:val="007E7300"/>
    <w:rsid w:val="007F10FE"/>
    <w:rsid w:val="007F3796"/>
    <w:rsid w:val="007F5DD6"/>
    <w:rsid w:val="007F722F"/>
    <w:rsid w:val="007F7B02"/>
    <w:rsid w:val="00800855"/>
    <w:rsid w:val="00800E31"/>
    <w:rsid w:val="00801F96"/>
    <w:rsid w:val="008028AA"/>
    <w:rsid w:val="00804512"/>
    <w:rsid w:val="008051DA"/>
    <w:rsid w:val="0080526F"/>
    <w:rsid w:val="008068AE"/>
    <w:rsid w:val="00807984"/>
    <w:rsid w:val="0081033A"/>
    <w:rsid w:val="008127B5"/>
    <w:rsid w:val="008133DE"/>
    <w:rsid w:val="00814330"/>
    <w:rsid w:val="0081464B"/>
    <w:rsid w:val="00814C72"/>
    <w:rsid w:val="00815106"/>
    <w:rsid w:val="00816404"/>
    <w:rsid w:val="00816970"/>
    <w:rsid w:val="00817A58"/>
    <w:rsid w:val="00822D6C"/>
    <w:rsid w:val="008261EC"/>
    <w:rsid w:val="0082670E"/>
    <w:rsid w:val="008273D7"/>
    <w:rsid w:val="00827965"/>
    <w:rsid w:val="00831141"/>
    <w:rsid w:val="008318E8"/>
    <w:rsid w:val="008319F1"/>
    <w:rsid w:val="0083628B"/>
    <w:rsid w:val="00841D3C"/>
    <w:rsid w:val="008421BB"/>
    <w:rsid w:val="00842288"/>
    <w:rsid w:val="0084425C"/>
    <w:rsid w:val="008475DE"/>
    <w:rsid w:val="00850067"/>
    <w:rsid w:val="008512F2"/>
    <w:rsid w:val="00854297"/>
    <w:rsid w:val="00854E59"/>
    <w:rsid w:val="008557C2"/>
    <w:rsid w:val="00855E66"/>
    <w:rsid w:val="00857E10"/>
    <w:rsid w:val="008602F3"/>
    <w:rsid w:val="008633FD"/>
    <w:rsid w:val="00863EFD"/>
    <w:rsid w:val="008718F5"/>
    <w:rsid w:val="0087459F"/>
    <w:rsid w:val="00874878"/>
    <w:rsid w:val="00874AE5"/>
    <w:rsid w:val="0087733F"/>
    <w:rsid w:val="00880A04"/>
    <w:rsid w:val="00882103"/>
    <w:rsid w:val="008837E3"/>
    <w:rsid w:val="00886A22"/>
    <w:rsid w:val="0088783A"/>
    <w:rsid w:val="008902D5"/>
    <w:rsid w:val="00891B49"/>
    <w:rsid w:val="00892F33"/>
    <w:rsid w:val="00893197"/>
    <w:rsid w:val="00893DDE"/>
    <w:rsid w:val="00894BBF"/>
    <w:rsid w:val="00897E76"/>
    <w:rsid w:val="008A1860"/>
    <w:rsid w:val="008A2B4A"/>
    <w:rsid w:val="008A2CA9"/>
    <w:rsid w:val="008A4256"/>
    <w:rsid w:val="008A42E8"/>
    <w:rsid w:val="008A4761"/>
    <w:rsid w:val="008A5B76"/>
    <w:rsid w:val="008A70B6"/>
    <w:rsid w:val="008B09C9"/>
    <w:rsid w:val="008B1E53"/>
    <w:rsid w:val="008B347A"/>
    <w:rsid w:val="008B606D"/>
    <w:rsid w:val="008C0049"/>
    <w:rsid w:val="008C043B"/>
    <w:rsid w:val="008C071D"/>
    <w:rsid w:val="008C1271"/>
    <w:rsid w:val="008C1634"/>
    <w:rsid w:val="008C3F89"/>
    <w:rsid w:val="008D0003"/>
    <w:rsid w:val="008D0B8F"/>
    <w:rsid w:val="008D255F"/>
    <w:rsid w:val="008D31C7"/>
    <w:rsid w:val="008D69C2"/>
    <w:rsid w:val="008D778A"/>
    <w:rsid w:val="008E1690"/>
    <w:rsid w:val="008E193E"/>
    <w:rsid w:val="008E3607"/>
    <w:rsid w:val="008E67D5"/>
    <w:rsid w:val="008E724E"/>
    <w:rsid w:val="008E7404"/>
    <w:rsid w:val="008F1F95"/>
    <w:rsid w:val="008F459B"/>
    <w:rsid w:val="008F7F49"/>
    <w:rsid w:val="00901395"/>
    <w:rsid w:val="0090313D"/>
    <w:rsid w:val="00905739"/>
    <w:rsid w:val="00906954"/>
    <w:rsid w:val="00906A06"/>
    <w:rsid w:val="0090736E"/>
    <w:rsid w:val="0091007B"/>
    <w:rsid w:val="00910678"/>
    <w:rsid w:val="009135AF"/>
    <w:rsid w:val="00913E8C"/>
    <w:rsid w:val="009146C6"/>
    <w:rsid w:val="00916FA3"/>
    <w:rsid w:val="00917F5E"/>
    <w:rsid w:val="009206FD"/>
    <w:rsid w:val="009207D4"/>
    <w:rsid w:val="00921196"/>
    <w:rsid w:val="00921664"/>
    <w:rsid w:val="00923895"/>
    <w:rsid w:val="00923A10"/>
    <w:rsid w:val="00925118"/>
    <w:rsid w:val="0093028D"/>
    <w:rsid w:val="00931CE3"/>
    <w:rsid w:val="00935367"/>
    <w:rsid w:val="00936CBB"/>
    <w:rsid w:val="00941AB4"/>
    <w:rsid w:val="00941B29"/>
    <w:rsid w:val="00941BBC"/>
    <w:rsid w:val="00943272"/>
    <w:rsid w:val="009449DD"/>
    <w:rsid w:val="00944A17"/>
    <w:rsid w:val="009456FD"/>
    <w:rsid w:val="00946C7A"/>
    <w:rsid w:val="00947855"/>
    <w:rsid w:val="009478E2"/>
    <w:rsid w:val="00951EC3"/>
    <w:rsid w:val="00952B75"/>
    <w:rsid w:val="00952EB2"/>
    <w:rsid w:val="009544CB"/>
    <w:rsid w:val="00957B7B"/>
    <w:rsid w:val="0096193E"/>
    <w:rsid w:val="00961C48"/>
    <w:rsid w:val="0096329C"/>
    <w:rsid w:val="00965099"/>
    <w:rsid w:val="0096726F"/>
    <w:rsid w:val="0097014E"/>
    <w:rsid w:val="00970A7C"/>
    <w:rsid w:val="0097295E"/>
    <w:rsid w:val="00974450"/>
    <w:rsid w:val="00977030"/>
    <w:rsid w:val="00977BEA"/>
    <w:rsid w:val="00977C54"/>
    <w:rsid w:val="00982088"/>
    <w:rsid w:val="009850F1"/>
    <w:rsid w:val="00990713"/>
    <w:rsid w:val="00990FF3"/>
    <w:rsid w:val="009925CD"/>
    <w:rsid w:val="00995D25"/>
    <w:rsid w:val="00997977"/>
    <w:rsid w:val="009A1C8A"/>
    <w:rsid w:val="009A3291"/>
    <w:rsid w:val="009A3A3B"/>
    <w:rsid w:val="009A3C6C"/>
    <w:rsid w:val="009A4756"/>
    <w:rsid w:val="009A655B"/>
    <w:rsid w:val="009A72B8"/>
    <w:rsid w:val="009A76A6"/>
    <w:rsid w:val="009B20C3"/>
    <w:rsid w:val="009B2B45"/>
    <w:rsid w:val="009B457D"/>
    <w:rsid w:val="009B5092"/>
    <w:rsid w:val="009B69BA"/>
    <w:rsid w:val="009C1142"/>
    <w:rsid w:val="009C1A19"/>
    <w:rsid w:val="009C2DDE"/>
    <w:rsid w:val="009C4E0D"/>
    <w:rsid w:val="009C5981"/>
    <w:rsid w:val="009C6165"/>
    <w:rsid w:val="009D0EDC"/>
    <w:rsid w:val="009D7B26"/>
    <w:rsid w:val="009E0254"/>
    <w:rsid w:val="009E034E"/>
    <w:rsid w:val="009E0C08"/>
    <w:rsid w:val="009E16D5"/>
    <w:rsid w:val="009E277F"/>
    <w:rsid w:val="009E2E59"/>
    <w:rsid w:val="009E4A3B"/>
    <w:rsid w:val="009E6367"/>
    <w:rsid w:val="009E65F1"/>
    <w:rsid w:val="009F4BB8"/>
    <w:rsid w:val="009F4C76"/>
    <w:rsid w:val="009F5828"/>
    <w:rsid w:val="009F58FC"/>
    <w:rsid w:val="009F7D87"/>
    <w:rsid w:val="00A0085F"/>
    <w:rsid w:val="00A01D32"/>
    <w:rsid w:val="00A0208F"/>
    <w:rsid w:val="00A0218E"/>
    <w:rsid w:val="00A0354F"/>
    <w:rsid w:val="00A04158"/>
    <w:rsid w:val="00A04B7F"/>
    <w:rsid w:val="00A04E77"/>
    <w:rsid w:val="00A11126"/>
    <w:rsid w:val="00A14F5B"/>
    <w:rsid w:val="00A168F7"/>
    <w:rsid w:val="00A218C3"/>
    <w:rsid w:val="00A23FC8"/>
    <w:rsid w:val="00A2523A"/>
    <w:rsid w:val="00A2528E"/>
    <w:rsid w:val="00A301A7"/>
    <w:rsid w:val="00A31052"/>
    <w:rsid w:val="00A311B5"/>
    <w:rsid w:val="00A31D7B"/>
    <w:rsid w:val="00A32343"/>
    <w:rsid w:val="00A32C90"/>
    <w:rsid w:val="00A3519A"/>
    <w:rsid w:val="00A36C3B"/>
    <w:rsid w:val="00A37E83"/>
    <w:rsid w:val="00A41A87"/>
    <w:rsid w:val="00A430EF"/>
    <w:rsid w:val="00A45E8F"/>
    <w:rsid w:val="00A479D4"/>
    <w:rsid w:val="00A47B0E"/>
    <w:rsid w:val="00A47F4D"/>
    <w:rsid w:val="00A52C7F"/>
    <w:rsid w:val="00A52D46"/>
    <w:rsid w:val="00A60600"/>
    <w:rsid w:val="00A62CF0"/>
    <w:rsid w:val="00A65F47"/>
    <w:rsid w:val="00A669D5"/>
    <w:rsid w:val="00A6764B"/>
    <w:rsid w:val="00A70D02"/>
    <w:rsid w:val="00A7206F"/>
    <w:rsid w:val="00A720BA"/>
    <w:rsid w:val="00A74AC0"/>
    <w:rsid w:val="00A802E8"/>
    <w:rsid w:val="00A80B97"/>
    <w:rsid w:val="00A81D6B"/>
    <w:rsid w:val="00A82813"/>
    <w:rsid w:val="00A82D01"/>
    <w:rsid w:val="00A82EDE"/>
    <w:rsid w:val="00A836F3"/>
    <w:rsid w:val="00A859B2"/>
    <w:rsid w:val="00A867F0"/>
    <w:rsid w:val="00A8789C"/>
    <w:rsid w:val="00A90329"/>
    <w:rsid w:val="00A9122E"/>
    <w:rsid w:val="00A9256C"/>
    <w:rsid w:val="00A948DD"/>
    <w:rsid w:val="00A9522B"/>
    <w:rsid w:val="00A95337"/>
    <w:rsid w:val="00AA0337"/>
    <w:rsid w:val="00AA0616"/>
    <w:rsid w:val="00AA089F"/>
    <w:rsid w:val="00AA3640"/>
    <w:rsid w:val="00AA51BA"/>
    <w:rsid w:val="00AA5BC4"/>
    <w:rsid w:val="00AA67AD"/>
    <w:rsid w:val="00AA7B53"/>
    <w:rsid w:val="00AB0A46"/>
    <w:rsid w:val="00AB1089"/>
    <w:rsid w:val="00AB2D53"/>
    <w:rsid w:val="00AB378C"/>
    <w:rsid w:val="00AB3FC2"/>
    <w:rsid w:val="00AB46B9"/>
    <w:rsid w:val="00AB57CE"/>
    <w:rsid w:val="00AB6B8F"/>
    <w:rsid w:val="00AB6E23"/>
    <w:rsid w:val="00AB7520"/>
    <w:rsid w:val="00AB7D21"/>
    <w:rsid w:val="00AC2E72"/>
    <w:rsid w:val="00AC3B31"/>
    <w:rsid w:val="00AC5F50"/>
    <w:rsid w:val="00AC6875"/>
    <w:rsid w:val="00AD25A7"/>
    <w:rsid w:val="00AD2EB1"/>
    <w:rsid w:val="00AD3451"/>
    <w:rsid w:val="00AD51DF"/>
    <w:rsid w:val="00AD605E"/>
    <w:rsid w:val="00AD6FED"/>
    <w:rsid w:val="00AD72BC"/>
    <w:rsid w:val="00AD7D75"/>
    <w:rsid w:val="00AE0003"/>
    <w:rsid w:val="00AE144A"/>
    <w:rsid w:val="00AE15C2"/>
    <w:rsid w:val="00AE272E"/>
    <w:rsid w:val="00AE515C"/>
    <w:rsid w:val="00AE70B8"/>
    <w:rsid w:val="00AE72F1"/>
    <w:rsid w:val="00AF08DC"/>
    <w:rsid w:val="00AF364B"/>
    <w:rsid w:val="00AF3896"/>
    <w:rsid w:val="00AF51DA"/>
    <w:rsid w:val="00B005B0"/>
    <w:rsid w:val="00B008EF"/>
    <w:rsid w:val="00B014D2"/>
    <w:rsid w:val="00B018C5"/>
    <w:rsid w:val="00B01E05"/>
    <w:rsid w:val="00B022F5"/>
    <w:rsid w:val="00B025F0"/>
    <w:rsid w:val="00B02D03"/>
    <w:rsid w:val="00B03DEC"/>
    <w:rsid w:val="00B05463"/>
    <w:rsid w:val="00B0796C"/>
    <w:rsid w:val="00B10C83"/>
    <w:rsid w:val="00B1383E"/>
    <w:rsid w:val="00B162C4"/>
    <w:rsid w:val="00B2017B"/>
    <w:rsid w:val="00B203BC"/>
    <w:rsid w:val="00B23D1E"/>
    <w:rsid w:val="00B23F12"/>
    <w:rsid w:val="00B2478B"/>
    <w:rsid w:val="00B24F5F"/>
    <w:rsid w:val="00B2623A"/>
    <w:rsid w:val="00B26CDE"/>
    <w:rsid w:val="00B2734E"/>
    <w:rsid w:val="00B27ADD"/>
    <w:rsid w:val="00B3007F"/>
    <w:rsid w:val="00B31D03"/>
    <w:rsid w:val="00B323F3"/>
    <w:rsid w:val="00B3267D"/>
    <w:rsid w:val="00B36DB2"/>
    <w:rsid w:val="00B37706"/>
    <w:rsid w:val="00B41170"/>
    <w:rsid w:val="00B41715"/>
    <w:rsid w:val="00B43BF6"/>
    <w:rsid w:val="00B536C6"/>
    <w:rsid w:val="00B53D53"/>
    <w:rsid w:val="00B55F57"/>
    <w:rsid w:val="00B625EA"/>
    <w:rsid w:val="00B62ED8"/>
    <w:rsid w:val="00B63A4E"/>
    <w:rsid w:val="00B66FB4"/>
    <w:rsid w:val="00B71598"/>
    <w:rsid w:val="00B7362E"/>
    <w:rsid w:val="00B73A0E"/>
    <w:rsid w:val="00B74518"/>
    <w:rsid w:val="00B75CC3"/>
    <w:rsid w:val="00B7632B"/>
    <w:rsid w:val="00B769BA"/>
    <w:rsid w:val="00B76E3D"/>
    <w:rsid w:val="00B80A29"/>
    <w:rsid w:val="00B80BB1"/>
    <w:rsid w:val="00B8376E"/>
    <w:rsid w:val="00B83D72"/>
    <w:rsid w:val="00B87A29"/>
    <w:rsid w:val="00B87C5A"/>
    <w:rsid w:val="00B900DA"/>
    <w:rsid w:val="00B9146B"/>
    <w:rsid w:val="00B922DE"/>
    <w:rsid w:val="00B93645"/>
    <w:rsid w:val="00B93944"/>
    <w:rsid w:val="00B95D0D"/>
    <w:rsid w:val="00BA0509"/>
    <w:rsid w:val="00BA06FD"/>
    <w:rsid w:val="00BA0761"/>
    <w:rsid w:val="00BA27C4"/>
    <w:rsid w:val="00BA2D7E"/>
    <w:rsid w:val="00BA34CB"/>
    <w:rsid w:val="00BA4BCD"/>
    <w:rsid w:val="00BA5496"/>
    <w:rsid w:val="00BA54B8"/>
    <w:rsid w:val="00BB07BC"/>
    <w:rsid w:val="00BB0ED2"/>
    <w:rsid w:val="00BB2E26"/>
    <w:rsid w:val="00BB382F"/>
    <w:rsid w:val="00BB5EF7"/>
    <w:rsid w:val="00BC12F9"/>
    <w:rsid w:val="00BC158C"/>
    <w:rsid w:val="00BC2C09"/>
    <w:rsid w:val="00BC3CA0"/>
    <w:rsid w:val="00BC4852"/>
    <w:rsid w:val="00BC4E8B"/>
    <w:rsid w:val="00BC537F"/>
    <w:rsid w:val="00BC6533"/>
    <w:rsid w:val="00BD134F"/>
    <w:rsid w:val="00BD2BD1"/>
    <w:rsid w:val="00BD43BA"/>
    <w:rsid w:val="00BD4EDD"/>
    <w:rsid w:val="00BD51E0"/>
    <w:rsid w:val="00BD56E9"/>
    <w:rsid w:val="00BD65D3"/>
    <w:rsid w:val="00BD7C20"/>
    <w:rsid w:val="00BE14F4"/>
    <w:rsid w:val="00BE2C71"/>
    <w:rsid w:val="00BE5FF0"/>
    <w:rsid w:val="00BE7F95"/>
    <w:rsid w:val="00BF1419"/>
    <w:rsid w:val="00BF188C"/>
    <w:rsid w:val="00BF2690"/>
    <w:rsid w:val="00BF542B"/>
    <w:rsid w:val="00BF7E2C"/>
    <w:rsid w:val="00C00012"/>
    <w:rsid w:val="00C013CA"/>
    <w:rsid w:val="00C02C89"/>
    <w:rsid w:val="00C04649"/>
    <w:rsid w:val="00C06AC8"/>
    <w:rsid w:val="00C105C9"/>
    <w:rsid w:val="00C10964"/>
    <w:rsid w:val="00C114C6"/>
    <w:rsid w:val="00C11905"/>
    <w:rsid w:val="00C15186"/>
    <w:rsid w:val="00C17B89"/>
    <w:rsid w:val="00C20A3C"/>
    <w:rsid w:val="00C22576"/>
    <w:rsid w:val="00C239E4"/>
    <w:rsid w:val="00C23C91"/>
    <w:rsid w:val="00C244DB"/>
    <w:rsid w:val="00C25C6E"/>
    <w:rsid w:val="00C267DA"/>
    <w:rsid w:val="00C279FB"/>
    <w:rsid w:val="00C30DF0"/>
    <w:rsid w:val="00C30E63"/>
    <w:rsid w:val="00C3218F"/>
    <w:rsid w:val="00C32343"/>
    <w:rsid w:val="00C32388"/>
    <w:rsid w:val="00C3376F"/>
    <w:rsid w:val="00C337DF"/>
    <w:rsid w:val="00C36989"/>
    <w:rsid w:val="00C40BC4"/>
    <w:rsid w:val="00C42F49"/>
    <w:rsid w:val="00C435B8"/>
    <w:rsid w:val="00C46018"/>
    <w:rsid w:val="00C502B4"/>
    <w:rsid w:val="00C50F2D"/>
    <w:rsid w:val="00C51F0A"/>
    <w:rsid w:val="00C52963"/>
    <w:rsid w:val="00C56750"/>
    <w:rsid w:val="00C62486"/>
    <w:rsid w:val="00C62AF6"/>
    <w:rsid w:val="00C62BD6"/>
    <w:rsid w:val="00C62BF9"/>
    <w:rsid w:val="00C64C4C"/>
    <w:rsid w:val="00C66985"/>
    <w:rsid w:val="00C673F8"/>
    <w:rsid w:val="00C67BDC"/>
    <w:rsid w:val="00C73621"/>
    <w:rsid w:val="00C7608A"/>
    <w:rsid w:val="00C7655D"/>
    <w:rsid w:val="00C7677E"/>
    <w:rsid w:val="00C76EAE"/>
    <w:rsid w:val="00C77B14"/>
    <w:rsid w:val="00C83A38"/>
    <w:rsid w:val="00C83CB5"/>
    <w:rsid w:val="00C87943"/>
    <w:rsid w:val="00C904EE"/>
    <w:rsid w:val="00C930E9"/>
    <w:rsid w:val="00C9346C"/>
    <w:rsid w:val="00C94783"/>
    <w:rsid w:val="00C94D17"/>
    <w:rsid w:val="00C974D9"/>
    <w:rsid w:val="00C979DC"/>
    <w:rsid w:val="00CA02C3"/>
    <w:rsid w:val="00CA0E8F"/>
    <w:rsid w:val="00CA16F6"/>
    <w:rsid w:val="00CA63CE"/>
    <w:rsid w:val="00CA7969"/>
    <w:rsid w:val="00CB27D3"/>
    <w:rsid w:val="00CB3404"/>
    <w:rsid w:val="00CB3E9A"/>
    <w:rsid w:val="00CB440E"/>
    <w:rsid w:val="00CB7C85"/>
    <w:rsid w:val="00CC0DBB"/>
    <w:rsid w:val="00CC5C5E"/>
    <w:rsid w:val="00CC6D92"/>
    <w:rsid w:val="00CC781D"/>
    <w:rsid w:val="00CD010A"/>
    <w:rsid w:val="00CD064F"/>
    <w:rsid w:val="00CD177C"/>
    <w:rsid w:val="00CD4CCA"/>
    <w:rsid w:val="00CD5964"/>
    <w:rsid w:val="00CD7D9E"/>
    <w:rsid w:val="00CE0BF9"/>
    <w:rsid w:val="00CE126B"/>
    <w:rsid w:val="00CE19BA"/>
    <w:rsid w:val="00CE1FE7"/>
    <w:rsid w:val="00CE226A"/>
    <w:rsid w:val="00CE280D"/>
    <w:rsid w:val="00CE2B0E"/>
    <w:rsid w:val="00CE5099"/>
    <w:rsid w:val="00CF1BDA"/>
    <w:rsid w:val="00CF1EC6"/>
    <w:rsid w:val="00CF4985"/>
    <w:rsid w:val="00D021A8"/>
    <w:rsid w:val="00D028EF"/>
    <w:rsid w:val="00D13927"/>
    <w:rsid w:val="00D1552B"/>
    <w:rsid w:val="00D16237"/>
    <w:rsid w:val="00D1627B"/>
    <w:rsid w:val="00D20709"/>
    <w:rsid w:val="00D2367F"/>
    <w:rsid w:val="00D23CAC"/>
    <w:rsid w:val="00D2611B"/>
    <w:rsid w:val="00D30E8B"/>
    <w:rsid w:val="00D31E80"/>
    <w:rsid w:val="00D32599"/>
    <w:rsid w:val="00D34B28"/>
    <w:rsid w:val="00D3545C"/>
    <w:rsid w:val="00D35AB0"/>
    <w:rsid w:val="00D3673F"/>
    <w:rsid w:val="00D40C4D"/>
    <w:rsid w:val="00D4135B"/>
    <w:rsid w:val="00D418B8"/>
    <w:rsid w:val="00D423F0"/>
    <w:rsid w:val="00D42B6A"/>
    <w:rsid w:val="00D43B1D"/>
    <w:rsid w:val="00D43B93"/>
    <w:rsid w:val="00D44BE3"/>
    <w:rsid w:val="00D454E8"/>
    <w:rsid w:val="00D46306"/>
    <w:rsid w:val="00D46586"/>
    <w:rsid w:val="00D504A6"/>
    <w:rsid w:val="00D52055"/>
    <w:rsid w:val="00D5427C"/>
    <w:rsid w:val="00D5444B"/>
    <w:rsid w:val="00D60289"/>
    <w:rsid w:val="00D609CB"/>
    <w:rsid w:val="00D612D4"/>
    <w:rsid w:val="00D615AD"/>
    <w:rsid w:val="00D61644"/>
    <w:rsid w:val="00D6222A"/>
    <w:rsid w:val="00D64376"/>
    <w:rsid w:val="00D724C0"/>
    <w:rsid w:val="00D73240"/>
    <w:rsid w:val="00D7799A"/>
    <w:rsid w:val="00D80F94"/>
    <w:rsid w:val="00D848D5"/>
    <w:rsid w:val="00D85592"/>
    <w:rsid w:val="00D911E7"/>
    <w:rsid w:val="00D925F3"/>
    <w:rsid w:val="00D93149"/>
    <w:rsid w:val="00D948C2"/>
    <w:rsid w:val="00D95E3B"/>
    <w:rsid w:val="00DA08B4"/>
    <w:rsid w:val="00DA190D"/>
    <w:rsid w:val="00DA1C9A"/>
    <w:rsid w:val="00DA4B12"/>
    <w:rsid w:val="00DA4D78"/>
    <w:rsid w:val="00DB0962"/>
    <w:rsid w:val="00DB2A96"/>
    <w:rsid w:val="00DB2D01"/>
    <w:rsid w:val="00DB3815"/>
    <w:rsid w:val="00DB3FF5"/>
    <w:rsid w:val="00DB46B1"/>
    <w:rsid w:val="00DB4B22"/>
    <w:rsid w:val="00DB5644"/>
    <w:rsid w:val="00DB6516"/>
    <w:rsid w:val="00DB67CC"/>
    <w:rsid w:val="00DB7D46"/>
    <w:rsid w:val="00DC097A"/>
    <w:rsid w:val="00DC2473"/>
    <w:rsid w:val="00DC3A37"/>
    <w:rsid w:val="00DC3E62"/>
    <w:rsid w:val="00DC6025"/>
    <w:rsid w:val="00DC715D"/>
    <w:rsid w:val="00DD0673"/>
    <w:rsid w:val="00DD2D55"/>
    <w:rsid w:val="00DD30B5"/>
    <w:rsid w:val="00DD5EF5"/>
    <w:rsid w:val="00DD6937"/>
    <w:rsid w:val="00DD72FE"/>
    <w:rsid w:val="00DE046C"/>
    <w:rsid w:val="00DE06C9"/>
    <w:rsid w:val="00DE0B13"/>
    <w:rsid w:val="00DE1662"/>
    <w:rsid w:val="00DE30B8"/>
    <w:rsid w:val="00DE440F"/>
    <w:rsid w:val="00DE4B28"/>
    <w:rsid w:val="00DE71DC"/>
    <w:rsid w:val="00DE78A9"/>
    <w:rsid w:val="00DF3B84"/>
    <w:rsid w:val="00DF3E46"/>
    <w:rsid w:val="00DF501D"/>
    <w:rsid w:val="00DF585D"/>
    <w:rsid w:val="00DF5CAB"/>
    <w:rsid w:val="00DF6BA0"/>
    <w:rsid w:val="00DF7059"/>
    <w:rsid w:val="00DF754C"/>
    <w:rsid w:val="00E01BE6"/>
    <w:rsid w:val="00E04CE0"/>
    <w:rsid w:val="00E05BF5"/>
    <w:rsid w:val="00E11191"/>
    <w:rsid w:val="00E11247"/>
    <w:rsid w:val="00E14F2B"/>
    <w:rsid w:val="00E15BE4"/>
    <w:rsid w:val="00E17AD3"/>
    <w:rsid w:val="00E22126"/>
    <w:rsid w:val="00E2273B"/>
    <w:rsid w:val="00E24357"/>
    <w:rsid w:val="00E25641"/>
    <w:rsid w:val="00E26315"/>
    <w:rsid w:val="00E2777E"/>
    <w:rsid w:val="00E27C9E"/>
    <w:rsid w:val="00E30355"/>
    <w:rsid w:val="00E30E85"/>
    <w:rsid w:val="00E33872"/>
    <w:rsid w:val="00E33FC7"/>
    <w:rsid w:val="00E4036B"/>
    <w:rsid w:val="00E42E52"/>
    <w:rsid w:val="00E42F55"/>
    <w:rsid w:val="00E46DEA"/>
    <w:rsid w:val="00E4709E"/>
    <w:rsid w:val="00E5122C"/>
    <w:rsid w:val="00E5411D"/>
    <w:rsid w:val="00E56D9E"/>
    <w:rsid w:val="00E601A1"/>
    <w:rsid w:val="00E603AA"/>
    <w:rsid w:val="00E605D1"/>
    <w:rsid w:val="00E61264"/>
    <w:rsid w:val="00E65437"/>
    <w:rsid w:val="00E727C8"/>
    <w:rsid w:val="00E73266"/>
    <w:rsid w:val="00E756A6"/>
    <w:rsid w:val="00E81214"/>
    <w:rsid w:val="00E82DBB"/>
    <w:rsid w:val="00E84AB7"/>
    <w:rsid w:val="00E8589F"/>
    <w:rsid w:val="00E87B6E"/>
    <w:rsid w:val="00E9143E"/>
    <w:rsid w:val="00E92298"/>
    <w:rsid w:val="00E92D09"/>
    <w:rsid w:val="00E96694"/>
    <w:rsid w:val="00E966DA"/>
    <w:rsid w:val="00E97D4E"/>
    <w:rsid w:val="00EA017A"/>
    <w:rsid w:val="00EA019A"/>
    <w:rsid w:val="00EA15FA"/>
    <w:rsid w:val="00EA252E"/>
    <w:rsid w:val="00EA27FF"/>
    <w:rsid w:val="00EA59A2"/>
    <w:rsid w:val="00EA699F"/>
    <w:rsid w:val="00EA7D81"/>
    <w:rsid w:val="00EB10B4"/>
    <w:rsid w:val="00EB1536"/>
    <w:rsid w:val="00EB1C67"/>
    <w:rsid w:val="00EB2D44"/>
    <w:rsid w:val="00EB32D2"/>
    <w:rsid w:val="00EB3AB6"/>
    <w:rsid w:val="00EB4401"/>
    <w:rsid w:val="00EB4F3C"/>
    <w:rsid w:val="00EB5F54"/>
    <w:rsid w:val="00EB5FE4"/>
    <w:rsid w:val="00EB615B"/>
    <w:rsid w:val="00EC159F"/>
    <w:rsid w:val="00EC1B92"/>
    <w:rsid w:val="00EC24AA"/>
    <w:rsid w:val="00EC5C70"/>
    <w:rsid w:val="00EC5CA2"/>
    <w:rsid w:val="00EC6557"/>
    <w:rsid w:val="00EC70A1"/>
    <w:rsid w:val="00ED1949"/>
    <w:rsid w:val="00ED3916"/>
    <w:rsid w:val="00ED407B"/>
    <w:rsid w:val="00ED41B6"/>
    <w:rsid w:val="00ED4492"/>
    <w:rsid w:val="00ED4B84"/>
    <w:rsid w:val="00ED4BDE"/>
    <w:rsid w:val="00ED7553"/>
    <w:rsid w:val="00EE0D38"/>
    <w:rsid w:val="00EE3489"/>
    <w:rsid w:val="00EE3A4B"/>
    <w:rsid w:val="00EE3B45"/>
    <w:rsid w:val="00EE3F65"/>
    <w:rsid w:val="00EF1161"/>
    <w:rsid w:val="00EF1881"/>
    <w:rsid w:val="00EF414C"/>
    <w:rsid w:val="00EF415E"/>
    <w:rsid w:val="00EF45D9"/>
    <w:rsid w:val="00EF5454"/>
    <w:rsid w:val="00EF6027"/>
    <w:rsid w:val="00EF6C8A"/>
    <w:rsid w:val="00EF7D81"/>
    <w:rsid w:val="00F03A6A"/>
    <w:rsid w:val="00F03D53"/>
    <w:rsid w:val="00F05168"/>
    <w:rsid w:val="00F07A90"/>
    <w:rsid w:val="00F07EC6"/>
    <w:rsid w:val="00F11138"/>
    <w:rsid w:val="00F15577"/>
    <w:rsid w:val="00F155BD"/>
    <w:rsid w:val="00F1608A"/>
    <w:rsid w:val="00F20849"/>
    <w:rsid w:val="00F258A5"/>
    <w:rsid w:val="00F25A84"/>
    <w:rsid w:val="00F26CF9"/>
    <w:rsid w:val="00F302DA"/>
    <w:rsid w:val="00F30350"/>
    <w:rsid w:val="00F316E1"/>
    <w:rsid w:val="00F34FB3"/>
    <w:rsid w:val="00F364A5"/>
    <w:rsid w:val="00F374F7"/>
    <w:rsid w:val="00F37CB3"/>
    <w:rsid w:val="00F37F0F"/>
    <w:rsid w:val="00F40FF3"/>
    <w:rsid w:val="00F418F5"/>
    <w:rsid w:val="00F41E09"/>
    <w:rsid w:val="00F426E5"/>
    <w:rsid w:val="00F42BD5"/>
    <w:rsid w:val="00F4325E"/>
    <w:rsid w:val="00F44777"/>
    <w:rsid w:val="00F4591A"/>
    <w:rsid w:val="00F45DAB"/>
    <w:rsid w:val="00F513FB"/>
    <w:rsid w:val="00F51585"/>
    <w:rsid w:val="00F51EE2"/>
    <w:rsid w:val="00F5566C"/>
    <w:rsid w:val="00F55702"/>
    <w:rsid w:val="00F563A7"/>
    <w:rsid w:val="00F6092B"/>
    <w:rsid w:val="00F60A83"/>
    <w:rsid w:val="00F6124A"/>
    <w:rsid w:val="00F63BC7"/>
    <w:rsid w:val="00F71EEE"/>
    <w:rsid w:val="00F72664"/>
    <w:rsid w:val="00F745C8"/>
    <w:rsid w:val="00F75C38"/>
    <w:rsid w:val="00F75FF8"/>
    <w:rsid w:val="00F76359"/>
    <w:rsid w:val="00F76C7E"/>
    <w:rsid w:val="00F82257"/>
    <w:rsid w:val="00F83A6F"/>
    <w:rsid w:val="00F84CC2"/>
    <w:rsid w:val="00F850A4"/>
    <w:rsid w:val="00F861CF"/>
    <w:rsid w:val="00F8709B"/>
    <w:rsid w:val="00F91452"/>
    <w:rsid w:val="00F92AF8"/>
    <w:rsid w:val="00F95E83"/>
    <w:rsid w:val="00F97D51"/>
    <w:rsid w:val="00FA070A"/>
    <w:rsid w:val="00FA32F9"/>
    <w:rsid w:val="00FA467D"/>
    <w:rsid w:val="00FA51E2"/>
    <w:rsid w:val="00FA5ACD"/>
    <w:rsid w:val="00FA75E0"/>
    <w:rsid w:val="00FA7EAD"/>
    <w:rsid w:val="00FB29BF"/>
    <w:rsid w:val="00FB5BFB"/>
    <w:rsid w:val="00FB6CA7"/>
    <w:rsid w:val="00FC0D00"/>
    <w:rsid w:val="00FC105B"/>
    <w:rsid w:val="00FC2AA4"/>
    <w:rsid w:val="00FC3337"/>
    <w:rsid w:val="00FC589A"/>
    <w:rsid w:val="00FC5B6C"/>
    <w:rsid w:val="00FC5B72"/>
    <w:rsid w:val="00FC71D7"/>
    <w:rsid w:val="00FC7A76"/>
    <w:rsid w:val="00FD08B3"/>
    <w:rsid w:val="00FD0E1A"/>
    <w:rsid w:val="00FD159A"/>
    <w:rsid w:val="00FD2729"/>
    <w:rsid w:val="00FD35DE"/>
    <w:rsid w:val="00FD56B3"/>
    <w:rsid w:val="00FD5AEC"/>
    <w:rsid w:val="00FD5C41"/>
    <w:rsid w:val="00FD73FB"/>
    <w:rsid w:val="00FE10A6"/>
    <w:rsid w:val="00FE1610"/>
    <w:rsid w:val="00FE22D1"/>
    <w:rsid w:val="00FE29AD"/>
    <w:rsid w:val="00FE2D4F"/>
    <w:rsid w:val="00FE5696"/>
    <w:rsid w:val="00FE5E5C"/>
    <w:rsid w:val="00FE7BEA"/>
    <w:rsid w:val="00FF00E5"/>
    <w:rsid w:val="00FF3321"/>
    <w:rsid w:val="1C068575"/>
    <w:rsid w:val="4C569E9D"/>
    <w:rsid w:val="781A5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  <o:shapelayout v:ext="edit">
      <o:idmap v:ext="edit" data="1"/>
    </o:shapelayout>
  </w:shapeDefaults>
  <w:decimalSymbol w:val="."/>
  <w:listSeparator w:val=","/>
  <w14:docId w14:val="2EB70250"/>
  <w15:docId w15:val="{F191014E-0414-47F2-9D99-36693B37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722F"/>
  </w:style>
  <w:style w:type="paragraph" w:styleId="Heading1">
    <w:name w:val="heading 1"/>
    <w:basedOn w:val="Normal"/>
    <w:next w:val="Normal"/>
    <w:link w:val="Heading1Char"/>
    <w:uiPriority w:val="9"/>
    <w:qFormat/>
    <w:rsid w:val="00BE7F95"/>
    <w:pPr>
      <w:keepNext/>
      <w:spacing w:after="240"/>
      <w:outlineLvl w:val="0"/>
    </w:pPr>
    <w:rPr>
      <w:rFonts w:ascii="Arial" w:eastAsia="Times New Roman" w:hAnsi="Arial" w:cs="Times New Roman"/>
      <w:color w:val="003366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BE7F95"/>
    <w:pPr>
      <w:keepNext/>
      <w:autoSpaceDE w:val="0"/>
      <w:autoSpaceDN w:val="0"/>
      <w:adjustRightInd w:val="0"/>
      <w:spacing w:after="120"/>
      <w:outlineLvl w:val="1"/>
    </w:pPr>
    <w:rPr>
      <w:rFonts w:ascii="Arial" w:eastAsia="Times New Roman" w:hAnsi="Arial" w:cs="Times New Roman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E1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F95"/>
    <w:rPr>
      <w:rFonts w:ascii="Arial" w:eastAsia="Times New Roman" w:hAnsi="Arial" w:cs="Times New Roman"/>
      <w:color w:val="00336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E7F95"/>
    <w:rPr>
      <w:rFonts w:ascii="Arial" w:eastAsia="Times New Roman" w:hAnsi="Arial" w:cs="Times New Roman"/>
      <w:color w:val="000000"/>
      <w:sz w:val="28"/>
      <w:szCs w:val="20"/>
    </w:rPr>
  </w:style>
  <w:style w:type="paragraph" w:customStyle="1" w:styleId="HPBodytext10pt">
    <w:name w:val="_HP Body text 10 pt"/>
    <w:link w:val="HPBodytext10ptChar"/>
    <w:rsid w:val="00BE7F95"/>
    <w:pPr>
      <w:tabs>
        <w:tab w:val="left" w:pos="187"/>
      </w:tabs>
      <w:spacing w:after="120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61C"/>
  </w:style>
  <w:style w:type="paragraph" w:styleId="Footer">
    <w:name w:val="footer"/>
    <w:basedOn w:val="Normal"/>
    <w:link w:val="FooterChar"/>
    <w:uiPriority w:val="99"/>
    <w:unhideWhenUsed/>
    <w:rsid w:val="00392CF6"/>
    <w:pPr>
      <w:tabs>
        <w:tab w:val="center" w:pos="4320"/>
        <w:tab w:val="right" w:pos="8640"/>
      </w:tabs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2C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07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30DB6"/>
    <w:rPr>
      <w:rFonts w:ascii="Futura Bk" w:hAnsi="Futura Bk" w:cs="Times New Roman"/>
      <w:color w:val="04173F"/>
      <w:sz w:val="24"/>
    </w:rPr>
  </w:style>
  <w:style w:type="character" w:styleId="Hyperlink">
    <w:name w:val="Hyperlink"/>
    <w:basedOn w:val="DefaultParagraphFont"/>
    <w:uiPriority w:val="99"/>
    <w:unhideWhenUsed/>
    <w:rsid w:val="00392CF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0D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0D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06EFC"/>
    <w:rPr>
      <w:color w:val="800080" w:themeColor="followedHyperlink"/>
      <w:u w:val="single"/>
    </w:rPr>
  </w:style>
  <w:style w:type="paragraph" w:customStyle="1" w:styleId="HeadingText">
    <w:name w:val="Heading Text"/>
    <w:basedOn w:val="Heading1"/>
    <w:link w:val="HeadingTextChar"/>
    <w:rsid w:val="00CB440E"/>
    <w:rPr>
      <w:rFonts w:ascii="Calibri" w:hAnsi="Calibri" w:cs="Tahoma"/>
      <w:color w:val="41C4DC"/>
      <w:szCs w:val="32"/>
    </w:rPr>
  </w:style>
  <w:style w:type="paragraph" w:customStyle="1" w:styleId="ParagraphText">
    <w:name w:val="Paragraph Text"/>
    <w:basedOn w:val="HPBodytext10pt"/>
    <w:link w:val="ParagraphTextChar"/>
    <w:rsid w:val="00CB440E"/>
    <w:rPr>
      <w:rFonts w:ascii="Calibri" w:hAnsi="Calibri" w:cs="Tahoma"/>
      <w:color w:val="auto"/>
    </w:rPr>
  </w:style>
  <w:style w:type="character" w:customStyle="1" w:styleId="HeadingTextChar">
    <w:name w:val="Heading Text Char"/>
    <w:basedOn w:val="Heading1Char"/>
    <w:link w:val="HeadingText"/>
    <w:rsid w:val="00CB440E"/>
    <w:rPr>
      <w:rFonts w:ascii="Calibri" w:eastAsia="Times New Roman" w:hAnsi="Calibri" w:cs="Tahoma"/>
      <w:color w:val="41C4DC"/>
      <w:sz w:val="32"/>
      <w:szCs w:val="32"/>
    </w:rPr>
  </w:style>
  <w:style w:type="paragraph" w:customStyle="1" w:styleId="SubheadingText">
    <w:name w:val="Subheading Text"/>
    <w:basedOn w:val="NormalWeb"/>
    <w:link w:val="SubheadingTextChar"/>
    <w:rsid w:val="00CB440E"/>
    <w:rPr>
      <w:rFonts w:ascii="Calibri" w:hAnsi="Calibri" w:cs="Tahoma"/>
      <w:b/>
    </w:rPr>
  </w:style>
  <w:style w:type="character" w:customStyle="1" w:styleId="HPBodytext10ptChar">
    <w:name w:val="_HP Body text 10 pt Char"/>
    <w:basedOn w:val="DefaultParagraphFont"/>
    <w:link w:val="HPBodytext10pt"/>
    <w:rsid w:val="00CB440E"/>
    <w:rPr>
      <w:rFonts w:ascii="Futura Bk" w:eastAsia="Times New Roman" w:hAnsi="Futura Bk" w:cs="Times New Roman"/>
      <w:color w:val="000000"/>
      <w:sz w:val="20"/>
      <w:szCs w:val="20"/>
    </w:rPr>
  </w:style>
  <w:style w:type="character" w:customStyle="1" w:styleId="ParagraphTextChar">
    <w:name w:val="Paragraph Text Char"/>
    <w:basedOn w:val="HPBodytext10ptChar"/>
    <w:link w:val="ParagraphText"/>
    <w:rsid w:val="00CB440E"/>
    <w:rPr>
      <w:rFonts w:ascii="Calibri" w:eastAsia="Times New Roman" w:hAnsi="Calibri" w:cs="Tahoma"/>
      <w:color w:val="000000"/>
      <w:sz w:val="20"/>
      <w:szCs w:val="20"/>
    </w:rPr>
  </w:style>
  <w:style w:type="paragraph" w:customStyle="1" w:styleId="Bullet1">
    <w:name w:val="Bullet 1"/>
    <w:basedOn w:val="HPBodytext10pt"/>
    <w:link w:val="Bullet1Char"/>
    <w:rsid w:val="00CB440E"/>
    <w:pPr>
      <w:numPr>
        <w:numId w:val="10"/>
      </w:numPr>
      <w:spacing w:after="0" w:line="192" w:lineRule="auto"/>
      <w:ind w:left="1077" w:hanging="357"/>
    </w:pPr>
    <w:rPr>
      <w:rFonts w:ascii="Calibri" w:hAnsi="Calibri" w:cs="Tahoma"/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CB440E"/>
    <w:rPr>
      <w:rFonts w:ascii="Times New Roman" w:eastAsia="Times New Roman" w:hAnsi="Times New Roman" w:cs="Times New Roman"/>
    </w:rPr>
  </w:style>
  <w:style w:type="character" w:customStyle="1" w:styleId="SubheadingTextChar">
    <w:name w:val="Subheading Text Char"/>
    <w:basedOn w:val="NormalWebChar"/>
    <w:link w:val="SubheadingText"/>
    <w:rsid w:val="00CB440E"/>
    <w:rPr>
      <w:rFonts w:ascii="Calibri" w:eastAsia="Times New Roman" w:hAnsi="Calibri" w:cs="Tahoma"/>
      <w:b/>
    </w:rPr>
  </w:style>
  <w:style w:type="paragraph" w:customStyle="1" w:styleId="Subbullet">
    <w:name w:val="Subbullet"/>
    <w:basedOn w:val="HPBodytext10pt"/>
    <w:link w:val="SubbulletChar"/>
    <w:rsid w:val="00CB440E"/>
    <w:pPr>
      <w:numPr>
        <w:numId w:val="9"/>
      </w:numPr>
      <w:spacing w:after="0" w:line="192" w:lineRule="auto"/>
    </w:pPr>
    <w:rPr>
      <w:rFonts w:asciiTheme="majorHAnsi" w:hAnsiTheme="majorHAnsi" w:cs="Tahoma"/>
      <w:color w:val="auto"/>
    </w:rPr>
  </w:style>
  <w:style w:type="character" w:customStyle="1" w:styleId="Bullet1Char">
    <w:name w:val="Bullet 1 Char"/>
    <w:basedOn w:val="HPBodytext10ptChar"/>
    <w:link w:val="Bullet1"/>
    <w:rsid w:val="00CB440E"/>
    <w:rPr>
      <w:rFonts w:ascii="Calibri" w:eastAsia="Times New Roman" w:hAnsi="Calibri" w:cs="Tahoma"/>
      <w:color w:val="000000"/>
      <w:sz w:val="20"/>
      <w:szCs w:val="20"/>
    </w:rPr>
  </w:style>
  <w:style w:type="character" w:customStyle="1" w:styleId="SubbulletChar">
    <w:name w:val="Subbullet Char"/>
    <w:basedOn w:val="HPBodytext10ptChar"/>
    <w:link w:val="Subbullet"/>
    <w:rsid w:val="00CB440E"/>
    <w:rPr>
      <w:rFonts w:asciiTheme="majorHAnsi" w:eastAsia="Times New Roman" w:hAnsiTheme="majorHAnsi" w:cs="Tahoma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5D0D"/>
    <w:rPr>
      <w:color w:val="808080"/>
    </w:rPr>
  </w:style>
  <w:style w:type="paragraph" w:customStyle="1" w:styleId="TitleOfDocumentHere">
    <w:name w:val="Title Of Document Here"/>
    <w:basedOn w:val="Normal"/>
    <w:link w:val="TitleOfDocumentHereChar"/>
    <w:rsid w:val="00FA5ACD"/>
    <w:pPr>
      <w:spacing w:before="240" w:after="120"/>
    </w:pPr>
    <w:rPr>
      <w:rFonts w:ascii="Calibri" w:hAnsi="Calibri"/>
      <w:b/>
      <w:noProof/>
      <w:color w:val="42C4DD"/>
      <w:sz w:val="36"/>
    </w:rPr>
  </w:style>
  <w:style w:type="paragraph" w:customStyle="1" w:styleId="ParagraphHeadlineCalibri12ptsBold">
    <w:name w:val="Paragraph  Headline Calibri 12pts Bold"/>
    <w:basedOn w:val="ParagraphText"/>
    <w:link w:val="ParagraphHeadlineCalibri12ptsBoldChar"/>
    <w:rsid w:val="00FA5ACD"/>
    <w:pPr>
      <w:spacing w:before="240" w:after="0" w:line="360" w:lineRule="auto"/>
    </w:pPr>
    <w:rPr>
      <w:b/>
      <w:sz w:val="24"/>
    </w:rPr>
  </w:style>
  <w:style w:type="character" w:customStyle="1" w:styleId="TitleOfDocumentHereChar">
    <w:name w:val="Title Of Document Here Char"/>
    <w:basedOn w:val="DefaultParagraphFont"/>
    <w:link w:val="TitleOfDocumentHere"/>
    <w:rsid w:val="00FA5ACD"/>
    <w:rPr>
      <w:rFonts w:ascii="Calibri" w:hAnsi="Calibri"/>
      <w:b/>
      <w:noProof/>
      <w:color w:val="42C4DD"/>
      <w:sz w:val="36"/>
    </w:rPr>
  </w:style>
  <w:style w:type="paragraph" w:customStyle="1" w:styleId="ParagraphTextCalibri11pt">
    <w:name w:val="Paragraph  Text  Calibri 11pt"/>
    <w:aliases w:val="Line spacing 1.5 lines"/>
    <w:basedOn w:val="ParagraphText"/>
    <w:link w:val="ParagraphTextCalibri11ptChar"/>
    <w:rsid w:val="00FA5ACD"/>
    <w:pPr>
      <w:spacing w:after="0" w:line="360" w:lineRule="auto"/>
    </w:pPr>
    <w:rPr>
      <w:sz w:val="22"/>
    </w:rPr>
  </w:style>
  <w:style w:type="character" w:customStyle="1" w:styleId="ParagraphHeadlineCalibri12ptsBoldChar">
    <w:name w:val="Paragraph  Headline Calibri 12pts Bold Char"/>
    <w:basedOn w:val="ParagraphTextChar"/>
    <w:link w:val="ParagraphHeadlineCalibri12ptsBold"/>
    <w:rsid w:val="00FA5ACD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SubheadingCalibriBold14pt">
    <w:name w:val="Subheading Calibri Bold 14 pt"/>
    <w:basedOn w:val="ParagraphText"/>
    <w:link w:val="SubheadingCalibriBold14ptChar"/>
    <w:rsid w:val="00FA5ACD"/>
    <w:pPr>
      <w:spacing w:before="240" w:after="0"/>
    </w:pPr>
    <w:rPr>
      <w:b/>
      <w:sz w:val="28"/>
    </w:rPr>
  </w:style>
  <w:style w:type="character" w:customStyle="1" w:styleId="ParagraphTextCalibri11ptChar">
    <w:name w:val="Paragraph  Text  Calibri 11pt Char"/>
    <w:aliases w:val="Line spacing 1.5 lines Char"/>
    <w:basedOn w:val="ParagraphTextChar"/>
    <w:link w:val="ParagraphTextCalibri11pt"/>
    <w:rsid w:val="00FA5ACD"/>
    <w:rPr>
      <w:rFonts w:ascii="Calibri" w:eastAsia="Times New Roman" w:hAnsi="Calibri" w:cs="Tahoma"/>
      <w:color w:val="000000"/>
      <w:sz w:val="22"/>
      <w:szCs w:val="20"/>
    </w:rPr>
  </w:style>
  <w:style w:type="character" w:customStyle="1" w:styleId="SubheadingCalibriBold14ptChar">
    <w:name w:val="Subheading Calibri Bold 14 pt Char"/>
    <w:basedOn w:val="ParagraphTextChar"/>
    <w:link w:val="SubheadingCalibriBold14pt"/>
    <w:rsid w:val="00FA5ACD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-TitleOfDocument">
    <w:name w:val="MphasiS - Title Of Document"/>
    <w:basedOn w:val="Normal"/>
    <w:link w:val="MphasiS-TitleOfDocumentChar"/>
    <w:qFormat/>
    <w:rsid w:val="00423E2D"/>
    <w:pPr>
      <w:spacing w:line="180" w:lineRule="auto"/>
    </w:pPr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HeadingTextCalibri16PtBold">
    <w:name w:val="MphasiS - Heading Text Calibri 16Pt Bold"/>
    <w:basedOn w:val="HeadingText"/>
    <w:link w:val="MphasiS-HeadingTextCalibri16PtBoldChar"/>
    <w:qFormat/>
    <w:rsid w:val="00423E2D"/>
    <w:pPr>
      <w:spacing w:before="600" w:after="0"/>
    </w:pPr>
    <w:rPr>
      <w:b/>
      <w:color w:val="C50265"/>
    </w:rPr>
  </w:style>
  <w:style w:type="character" w:customStyle="1" w:styleId="MphasiS-TitleOfDocumentChar">
    <w:name w:val="MphasiS - Title Of Document Char"/>
    <w:basedOn w:val="DefaultParagraphFont"/>
    <w:link w:val="MphasiS-TitleOfDocument"/>
    <w:rsid w:val="00423E2D"/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ParagraphHeadlineCalibri12ptsBold">
    <w:name w:val="MphasiS - Paragraph  Headline Calibri 12pts Bold"/>
    <w:basedOn w:val="ParagraphHeadlineCalibri12ptsBold"/>
    <w:link w:val="MphasiS-ParagraphHeadlineCalibri12ptsBoldChar"/>
    <w:qFormat/>
    <w:rsid w:val="00814330"/>
  </w:style>
  <w:style w:type="character" w:customStyle="1" w:styleId="MphasiS-HeadingTextCalibri16PtBoldChar">
    <w:name w:val="MphasiS - Heading Text Calibri 16Pt Bold Char"/>
    <w:basedOn w:val="HeadingTextChar"/>
    <w:link w:val="MphasiS-HeadingTextCalibri16PtBold"/>
    <w:rsid w:val="00423E2D"/>
    <w:rPr>
      <w:rFonts w:ascii="Calibri" w:eastAsia="Times New Roman" w:hAnsi="Calibri" w:cs="Tahoma"/>
      <w:b/>
      <w:color w:val="C50265"/>
      <w:sz w:val="32"/>
      <w:szCs w:val="32"/>
    </w:rPr>
  </w:style>
  <w:style w:type="paragraph" w:customStyle="1" w:styleId="MphasiS-SubheadingCalibriBold14pt">
    <w:name w:val="MphasiS - Subheading Calibri Bold 14 pt"/>
    <w:basedOn w:val="SubheadingCalibriBold14pt"/>
    <w:link w:val="MphasiS-SubheadingCalibriBold14ptChar"/>
    <w:qFormat/>
    <w:rsid w:val="00814330"/>
  </w:style>
  <w:style w:type="character" w:customStyle="1" w:styleId="MphasiS-ParagraphHeadlineCalibri12ptsBoldChar">
    <w:name w:val="MphasiS - Paragraph  Headline Calibri 12pts Bold Char"/>
    <w:basedOn w:val="ParagraphHeadlineCalibri12ptsBoldChar"/>
    <w:link w:val="MphasiS-ParagraphHeadlineCalibri12ptsBold"/>
    <w:rsid w:val="00814330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MphasiSLevel1Roundbulletedtext">
    <w:name w:val="MphasiS • Level 1 Round bulleted text"/>
    <w:link w:val="MphasiSLevel1RoundbulletedtextChar"/>
    <w:rsid w:val="00641651"/>
    <w:pPr>
      <w:numPr>
        <w:numId w:val="12"/>
      </w:numPr>
      <w:tabs>
        <w:tab w:val="clear" w:pos="363"/>
      </w:tabs>
      <w:spacing w:before="120" w:line="360" w:lineRule="auto"/>
      <w:ind w:left="170" w:hanging="170"/>
    </w:pPr>
    <w:rPr>
      <w:rFonts w:asciiTheme="majorHAnsi" w:eastAsia="Times New Roman" w:hAnsiTheme="majorHAnsi" w:cs="Tahoma"/>
      <w:sz w:val="22"/>
      <w:szCs w:val="20"/>
    </w:rPr>
  </w:style>
  <w:style w:type="character" w:customStyle="1" w:styleId="MphasiS-SubheadingCalibriBold14ptChar">
    <w:name w:val="MphasiS - Subheading Calibri Bold 14 pt Char"/>
    <w:basedOn w:val="SubheadingCalibriBold14ptChar"/>
    <w:link w:val="MphasiS-SubheadingCalibriBold14pt"/>
    <w:rsid w:val="00814330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Level2Squarebulleted">
    <w:name w:val="MphasiS • Level 2 Square bulleted"/>
    <w:basedOn w:val="Subbullet"/>
    <w:link w:val="MphasiSLevel2SquarebulletedChar"/>
    <w:rsid w:val="003D4836"/>
    <w:pPr>
      <w:numPr>
        <w:numId w:val="13"/>
      </w:numPr>
      <w:tabs>
        <w:tab w:val="clear" w:pos="187"/>
        <w:tab w:val="clear" w:pos="550"/>
        <w:tab w:val="left" w:pos="426"/>
      </w:tabs>
      <w:spacing w:before="120" w:line="360" w:lineRule="auto"/>
      <w:ind w:left="397" w:hanging="227"/>
    </w:pPr>
    <w:rPr>
      <w:sz w:val="22"/>
    </w:rPr>
  </w:style>
  <w:style w:type="character" w:customStyle="1" w:styleId="MphasiSLevel1RoundbulletedtextChar">
    <w:name w:val="MphasiS • Level 1 Round bulleted text Char"/>
    <w:basedOn w:val="SubbulletChar"/>
    <w:link w:val="MphasiSLevel1Roundbulletedtext"/>
    <w:rsid w:val="0064165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">
    <w:name w:val="MphasiS - Level 3 Dash Bulleted"/>
    <w:basedOn w:val="Subbullet"/>
    <w:link w:val="MphasiS-Level3DashBulletedChar"/>
    <w:rsid w:val="008D0B8F"/>
    <w:pPr>
      <w:numPr>
        <w:numId w:val="16"/>
      </w:numPr>
      <w:tabs>
        <w:tab w:val="clear" w:pos="187"/>
        <w:tab w:val="left" w:pos="434"/>
      </w:tabs>
      <w:spacing w:before="120" w:line="360" w:lineRule="auto"/>
    </w:pPr>
    <w:rPr>
      <w:rFonts w:ascii="Calibri" w:hAnsi="Calibri"/>
      <w:sz w:val="22"/>
    </w:rPr>
  </w:style>
  <w:style w:type="character" w:customStyle="1" w:styleId="MphasiSLevel2SquarebulletedChar">
    <w:name w:val="MphasiS • Level 2 Square bulleted Char"/>
    <w:basedOn w:val="SubbulletChar"/>
    <w:link w:val="MphasiSLevel2Squarebulleted"/>
    <w:rsid w:val="003D4836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Level1Roundbulleted">
    <w:name w:val="MphasiS •  Level 1 Round bulleted"/>
    <w:basedOn w:val="MphasiSLevel1Roundbulletedtext"/>
    <w:link w:val="MphasiSLevel1RoundbulletedChar"/>
    <w:qFormat/>
    <w:rsid w:val="007A6F61"/>
    <w:pPr>
      <w:ind w:left="227" w:hanging="227"/>
    </w:pPr>
  </w:style>
  <w:style w:type="character" w:customStyle="1" w:styleId="MphasiS-Level3DashBulletedChar">
    <w:name w:val="MphasiS - Level 3 Dash Bulleted Char"/>
    <w:basedOn w:val="SubbulletChar"/>
    <w:link w:val="MphasiS-Level3DashBulleted"/>
    <w:rsid w:val="008D0B8F"/>
    <w:rPr>
      <w:rFonts w:ascii="Calibri" w:eastAsia="Times New Roman" w:hAnsi="Calibri" w:cs="Tahoma"/>
      <w:color w:val="000000"/>
      <w:sz w:val="22"/>
      <w:szCs w:val="20"/>
    </w:rPr>
  </w:style>
  <w:style w:type="paragraph" w:customStyle="1" w:styleId="MphasiSLevel2Squarebulleted0">
    <w:name w:val="MphasiS •  Level 2 Square bulleted"/>
    <w:basedOn w:val="MphasiSLevel2Squarebulleted"/>
    <w:link w:val="MphasiSLevel2SquarebulletedChar0"/>
    <w:qFormat/>
    <w:rsid w:val="00071B19"/>
    <w:pPr>
      <w:ind w:left="432" w:hanging="216"/>
    </w:pPr>
  </w:style>
  <w:style w:type="character" w:customStyle="1" w:styleId="MphasiSLevel1RoundbulletedChar">
    <w:name w:val="MphasiS •  Level 1 Round bulleted Char"/>
    <w:basedOn w:val="MphasiSLevel1RoundbulletedtextChar"/>
    <w:link w:val="MphasiSLevel1Roundbulleted"/>
    <w:rsid w:val="007A6F6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0">
    <w:name w:val="MphasiS -  Level 3 Dash bulleted"/>
    <w:basedOn w:val="MphasiS-Level3DashBulleted"/>
    <w:link w:val="MphasiS-Level3DashbulletedChar0"/>
    <w:qFormat/>
    <w:rsid w:val="002B3E21"/>
    <w:pPr>
      <w:ind w:left="648" w:hanging="216"/>
    </w:pPr>
  </w:style>
  <w:style w:type="character" w:customStyle="1" w:styleId="MphasiSLevel2SquarebulletedChar0">
    <w:name w:val="MphasiS •  Level 2 Square bulleted Char"/>
    <w:basedOn w:val="MphasiSLevel2SquarebulletedChar"/>
    <w:link w:val="MphasiSLevel2Squarebulleted0"/>
    <w:rsid w:val="00071B19"/>
    <w:rPr>
      <w:rFonts w:asciiTheme="majorHAnsi" w:eastAsia="Times New Roman" w:hAnsiTheme="majorHAnsi" w:cs="Tahoma"/>
      <w:color w:val="000000"/>
      <w:sz w:val="22"/>
      <w:szCs w:val="20"/>
    </w:rPr>
  </w:style>
  <w:style w:type="character" w:customStyle="1" w:styleId="MphasiS-Level3DashbulletedChar0">
    <w:name w:val="MphasiS -  Level 3 Dash bulleted Char"/>
    <w:basedOn w:val="MphasiS-Level3DashBulletedChar"/>
    <w:link w:val="MphasiS-Level3Dashbulleted0"/>
    <w:rsid w:val="002B3E21"/>
    <w:rPr>
      <w:rFonts w:ascii="Calibri" w:eastAsia="Times New Roman" w:hAnsi="Calibri" w:cs="Tahoma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74701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B90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6E4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eop">
    <w:name w:val="eop"/>
    <w:basedOn w:val="DefaultParagraphFont"/>
    <w:rsid w:val="006E4D92"/>
  </w:style>
  <w:style w:type="character" w:customStyle="1" w:styleId="normaltextrun">
    <w:name w:val="normaltextrun"/>
    <w:basedOn w:val="DefaultParagraphFont"/>
    <w:rsid w:val="006E4D92"/>
  </w:style>
  <w:style w:type="character" w:customStyle="1" w:styleId="scxw29067742">
    <w:name w:val="scxw29067742"/>
    <w:basedOn w:val="DefaultParagraphFont"/>
    <w:rsid w:val="006E4D92"/>
  </w:style>
  <w:style w:type="character" w:customStyle="1" w:styleId="Heading3Char">
    <w:name w:val="Heading 3 Char"/>
    <w:basedOn w:val="DefaultParagraphFont"/>
    <w:link w:val="Heading3"/>
    <w:uiPriority w:val="9"/>
    <w:semiHidden/>
    <w:rsid w:val="00FE10A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326D0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376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40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2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4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0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code.io/new/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barinath.kp\Documents\Custom%20Office%20Templates\Skill%20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43403800EC6469F1D3F02640F169B" ma:contentTypeVersion="9" ma:contentTypeDescription="Create a new document." ma:contentTypeScope="" ma:versionID="52cb8ecd27192598dd2e015127eda92e">
  <xsd:schema xmlns:xsd="http://www.w3.org/2001/XMLSchema" xmlns:xs="http://www.w3.org/2001/XMLSchema" xmlns:p="http://schemas.microsoft.com/office/2006/metadata/properties" xmlns:ns2="83adace7-5b22-465d-8fd6-d5fe27951e28" xmlns:ns3="88d261c6-72a5-4b6f-a442-b184ad27dc93" targetNamespace="http://schemas.microsoft.com/office/2006/metadata/properties" ma:root="true" ma:fieldsID="17ae6fb42c049cc91239abe19ae43e97" ns2:_="" ns3:_="">
    <xsd:import namespace="83adace7-5b22-465d-8fd6-d5fe27951e28"/>
    <xsd:import namespace="88d261c6-72a5-4b6f-a442-b184ad27dc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dace7-5b22-465d-8fd6-d5fe27951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261c6-72a5-4b6f-a442-b184ad27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86896-EE5D-4236-B891-B116493DD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D298A-1D8D-45E6-AA2D-6833DA67F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dace7-5b22-465d-8fd6-d5fe27951e28"/>
    <ds:schemaRef ds:uri="88d261c6-72a5-4b6f-a442-b184ad27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500C4-D07C-4951-8303-D74EEC3C2A2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71ABF1D-D735-4C1E-B009-734C62A24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Skill Name.dotx</Template>
  <TotalTime>35</TotalTime>
  <Pages>14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&lt;Skill Name&gt; - &lt;Proficiency&gt; - Practice Exercise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&lt;Skill Name&gt; - &lt;Proficiency&gt; - Practice Exercise</dc:title>
  <dc:subject>Paragraph  Text  Calibri 11pt, Line spacing 1.5 lines</dc:subject>
  <dc:creator>Shabarinath KP</dc:creator>
  <cp:keywords/>
  <cp:lastModifiedBy>Manpreet Bindra</cp:lastModifiedBy>
  <cp:revision>56</cp:revision>
  <cp:lastPrinted>2019-02-06T08:06:00Z</cp:lastPrinted>
  <dcterms:created xsi:type="dcterms:W3CDTF">2021-06-17T07:19:00Z</dcterms:created>
  <dcterms:modified xsi:type="dcterms:W3CDTF">2021-06-30T07:17:00Z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0x01010031B43403800EC6469F1D3F02640F169B</vt:lpwstr>
  </property>
</Properties>
</file>